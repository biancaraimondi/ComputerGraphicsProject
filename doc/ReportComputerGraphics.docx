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gliatabella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1828"/>
        <w:gridCol w:w="981"/>
        <w:gridCol w:w="16255"/>
      </w:tblGrid>
      <w:tr w:rsidR="002D0FBB" w14:paraId="20AE6DF2" w14:textId="77777777" w:rsidTr="00E41DEE">
        <w:trPr>
          <w:trHeight w:val="2070"/>
        </w:trPr>
        <w:tc>
          <w:tcPr>
            <w:tcW w:w="1828" w:type="dxa"/>
            <w:shd w:val="clear" w:color="auto" w:fill="3A3A3A" w:themeFill="text2"/>
          </w:tcPr>
          <w:p w14:paraId="6DFB8DC0" w14:textId="77777777" w:rsidR="002D0FBB" w:rsidRDefault="002D0FBB">
            <w:pPr>
              <w:spacing w:before="260"/>
            </w:pPr>
          </w:p>
        </w:tc>
        <w:tc>
          <w:tcPr>
            <w:tcW w:w="981" w:type="dxa"/>
          </w:tcPr>
          <w:p w14:paraId="6679EA0C" w14:textId="77777777" w:rsidR="002D0FBB" w:rsidRDefault="002D0FBB">
            <w:pPr>
              <w:spacing w:before="260"/>
            </w:pPr>
          </w:p>
        </w:tc>
        <w:tc>
          <w:tcPr>
            <w:tcW w:w="16255" w:type="dxa"/>
          </w:tcPr>
          <w:p w14:paraId="6E14AC64" w14:textId="5B192A60" w:rsidR="002D0FBB" w:rsidRDefault="00E41DEE">
            <w:pPr>
              <w:pStyle w:val="Titolo"/>
            </w:pPr>
            <w:r>
              <w:t>Report Computer Graphics</w:t>
            </w:r>
          </w:p>
          <w:p w14:paraId="16CD3439" w14:textId="2799BFB8" w:rsidR="002D0FBB" w:rsidRDefault="00E41DEE">
            <w:pPr>
              <w:pStyle w:val="Sottotitolo"/>
            </w:pPr>
            <w:r>
              <w:t>Bianca Raimondi – 1025069</w:t>
            </w:r>
          </w:p>
          <w:p w14:paraId="2A2676F5" w14:textId="16E6EC89" w:rsidR="00E41DEE" w:rsidRDefault="00E41DEE">
            <w:pPr>
              <w:pStyle w:val="Sottotitolo"/>
            </w:pPr>
            <w:r>
              <w:t>A.A. 202</w:t>
            </w:r>
            <w:r w:rsidR="008F7F95">
              <w:t>1/</w:t>
            </w:r>
            <w:r>
              <w:t>2022</w:t>
            </w:r>
          </w:p>
        </w:tc>
      </w:tr>
    </w:tbl>
    <w:p w14:paraId="5EBCA7B1" w14:textId="70F79969" w:rsidR="002D0FBB" w:rsidRDefault="002D0FBB">
      <w:pPr>
        <w:pStyle w:val="Data"/>
      </w:pPr>
    </w:p>
    <w:p w14:paraId="067A15C9" w14:textId="5745A9C6" w:rsidR="002D0FBB" w:rsidRDefault="00E50871">
      <w:pPr>
        <w:pStyle w:val="Titolo1"/>
      </w:pPr>
      <w:r>
        <w:t>Descrizione dell’applicazione e utilizzo</w:t>
      </w:r>
    </w:p>
    <w:p w14:paraId="6D4D5D95" w14:textId="559B740C" w:rsidR="008F7F95" w:rsidRPr="008F7F95" w:rsidRDefault="00E50871">
      <w:r>
        <w:t>Il progetto</w:t>
      </w:r>
      <w:r w:rsidR="008F7F95">
        <w:t xml:space="preserve"> è stato</w:t>
      </w:r>
      <w:r>
        <w:t xml:space="preserve"> realizzato </w:t>
      </w:r>
      <w:r w:rsidR="008F7F95">
        <w:t>come valutazione dell’apprendimento per il corso di Computer Graphics A.A. 2021/2022 della laurea magistrale in Informatica.</w:t>
      </w:r>
    </w:p>
    <w:p w14:paraId="14A26363" w14:textId="649E518D" w:rsidR="002D0FBB" w:rsidRDefault="008F7F95" w:rsidP="008F7F95">
      <w:r w:rsidRPr="008F7F95">
        <w:t xml:space="preserve">L’obiettivo è stato quello di sviluppare una "3D-WebApp" usando </w:t>
      </w:r>
      <w:proofErr w:type="spellStart"/>
      <w:r w:rsidRPr="008F7F95">
        <w:t>WebGL</w:t>
      </w:r>
      <w:proofErr w:type="spellEnd"/>
      <w:r w:rsidRPr="008F7F95">
        <w:t xml:space="preserve"> (HTML5, CSS e contesto </w:t>
      </w:r>
      <w:proofErr w:type="spellStart"/>
      <w:r w:rsidRPr="008F7F95">
        <w:t>webgl</w:t>
      </w:r>
      <w:proofErr w:type="spellEnd"/>
      <w:r w:rsidRPr="008F7F95">
        <w:t>), JavaScript e OpenGL ES SL.</w:t>
      </w:r>
    </w:p>
    <w:p w14:paraId="74306504" w14:textId="77777777" w:rsidR="008F7F95" w:rsidRDefault="008F7F95" w:rsidP="008F7F95">
      <w:r>
        <w:t>L’</w:t>
      </w:r>
      <w:r w:rsidRPr="008F7F95">
        <w:t xml:space="preserve">applicazione 3D interattiva </w:t>
      </w:r>
      <w:r>
        <w:t xml:space="preserve">è </w:t>
      </w:r>
      <w:r w:rsidRPr="008F7F95">
        <w:t xml:space="preserve">composta da </w:t>
      </w:r>
      <w:r>
        <w:t>diversi</w:t>
      </w:r>
      <w:r w:rsidRPr="008F7F95">
        <w:t xml:space="preserve"> </w:t>
      </w:r>
      <w:r>
        <w:t xml:space="preserve">oggetti </w:t>
      </w:r>
      <w:r w:rsidRPr="008F7F95">
        <w:t>di tipo mesh poligonale caricat</w:t>
      </w:r>
      <w:r>
        <w:t>i</w:t>
      </w:r>
      <w:r w:rsidRPr="008F7F95">
        <w:t xml:space="preserve"> da file (formato OBJ </w:t>
      </w:r>
      <w:proofErr w:type="spellStart"/>
      <w:r w:rsidRPr="008F7F95">
        <w:t>Wavefront</w:t>
      </w:r>
      <w:proofErr w:type="spellEnd"/>
      <w:r w:rsidRPr="008F7F95">
        <w:t>).</w:t>
      </w:r>
    </w:p>
    <w:p w14:paraId="2EF78781" w14:textId="2D7862C2" w:rsidR="00BF43F6" w:rsidRPr="005B0098" w:rsidRDefault="00BF43F6" w:rsidP="00BF43F6">
      <w:r>
        <w:t>Nell’immagine seguente è possibile visualizzare una demo del progetto realizzato.</w:t>
      </w:r>
    </w:p>
    <w:p w14:paraId="34CB9C9D" w14:textId="004DD07D" w:rsidR="002D0FBB" w:rsidRDefault="00E41DEE">
      <w:r>
        <w:t xml:space="preserve"> </w:t>
      </w:r>
      <w:r w:rsidR="00F253E7">
        <w:rPr>
          <w:noProof/>
        </w:rPr>
        <w:drawing>
          <wp:inline distT="0" distB="0" distL="0" distR="0" wp14:anchorId="4443EC61" wp14:editId="29AD7AB5">
            <wp:extent cx="7459328" cy="5445310"/>
            <wp:effectExtent l="0" t="0" r="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328" cy="54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EDBF" w14:textId="11A6BF16" w:rsidR="00423CDC" w:rsidRPr="003C4AD5" w:rsidRDefault="00423CDC" w:rsidP="00423CDC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ARCHITETTURA</w:t>
      </w:r>
    </w:p>
    <w:p w14:paraId="7A2DBD28" w14:textId="41C733C3" w:rsidR="00423CDC" w:rsidRDefault="00423CDC">
      <w:r>
        <w:t>Il codice utilizzato per lo sviluppo del progetto è stato suddiviso in file differenti in base alle funzionalità implementate.</w:t>
      </w:r>
    </w:p>
    <w:p w14:paraId="4663AB5B" w14:textId="347B86CD" w:rsidR="00423CDC" w:rsidRDefault="00423CDC">
      <w:r>
        <w:t>Il codice è stato quindi modulato come segue:</w:t>
      </w:r>
    </w:p>
    <w:p w14:paraId="27092EAD" w14:textId="3BA7E638" w:rsidR="009F5A1C" w:rsidRDefault="009F5A1C" w:rsidP="009F5A1C">
      <w:pPr>
        <w:pStyle w:val="Paragrafoelenco"/>
        <w:numPr>
          <w:ilvl w:val="0"/>
          <w:numId w:val="12"/>
        </w:numPr>
      </w:pPr>
      <w:r>
        <w:t>webapp.html -&gt; contiene il codice html per il markup degli elementi canvas e gli script relativi agli shader</w:t>
      </w:r>
    </w:p>
    <w:p w14:paraId="24A21A88" w14:textId="1DBCC97D" w:rsidR="009F5A1C" w:rsidRDefault="009F5A1C" w:rsidP="009F5A1C">
      <w:pPr>
        <w:pStyle w:val="Paragrafoelenco"/>
        <w:numPr>
          <w:ilvl w:val="0"/>
          <w:numId w:val="12"/>
        </w:numPr>
      </w:pPr>
      <w:r>
        <w:t xml:space="preserve">main.js -&gt; </w:t>
      </w:r>
      <w:proofErr w:type="spellStart"/>
      <w:r>
        <w:t>main</w:t>
      </w:r>
      <w:proofErr w:type="spellEnd"/>
      <w:r>
        <w:t xml:space="preserve"> dell’applicazione che contiene variabili global</w:t>
      </w:r>
      <w:r w:rsidR="00A33DE0">
        <w:t>i</w:t>
      </w:r>
      <w:r>
        <w:t xml:space="preserve"> </w:t>
      </w:r>
    </w:p>
    <w:p w14:paraId="1C987802" w14:textId="55A7625A" w:rsidR="009F5A1C" w:rsidRDefault="009F5A1C" w:rsidP="009F5A1C">
      <w:pPr>
        <w:pStyle w:val="Paragrafoelenco"/>
        <w:numPr>
          <w:ilvl w:val="0"/>
          <w:numId w:val="12"/>
        </w:numPr>
      </w:pPr>
      <w:r>
        <w:t>camera.js</w:t>
      </w:r>
      <w:r w:rsidR="000511EC">
        <w:t xml:space="preserve"> -&gt; classe che contiene le funzioni per muovere la camera in base agli input dell’utente</w:t>
      </w:r>
    </w:p>
    <w:p w14:paraId="0628B55C" w14:textId="17757540" w:rsidR="009F5A1C" w:rsidRDefault="009F5A1C" w:rsidP="009F5A1C">
      <w:pPr>
        <w:pStyle w:val="Paragrafoelenco"/>
        <w:numPr>
          <w:ilvl w:val="0"/>
          <w:numId w:val="12"/>
        </w:numPr>
      </w:pPr>
      <w:r>
        <w:t>camera_utils.js</w:t>
      </w:r>
      <w:r w:rsidR="000511EC">
        <w:t xml:space="preserve"> -&gt; contiene la creazione del pannello di controllo per la visualizzazione tramite diverse prospettive</w:t>
      </w:r>
      <w:r w:rsidR="00D100A9">
        <w:t xml:space="preserve"> e la modifica degli oggetti e delle ombre</w:t>
      </w:r>
    </w:p>
    <w:p w14:paraId="4877DD9E" w14:textId="0C262042" w:rsidR="009F5A1C" w:rsidRDefault="009F5A1C" w:rsidP="009F5A1C">
      <w:pPr>
        <w:pStyle w:val="Paragrafoelenco"/>
        <w:numPr>
          <w:ilvl w:val="0"/>
          <w:numId w:val="12"/>
        </w:numPr>
      </w:pPr>
      <w:r>
        <w:t>mesh_obj.js</w:t>
      </w:r>
      <w:r w:rsidR="000511EC">
        <w:t xml:space="preserve"> -&gt; classe che contiene informazioni relative </w:t>
      </w:r>
      <w:proofErr w:type="gramStart"/>
      <w:r w:rsidR="000511EC">
        <w:t>alle mesh</w:t>
      </w:r>
      <w:proofErr w:type="gramEnd"/>
    </w:p>
    <w:p w14:paraId="28DD46FF" w14:textId="5A4DC5D4" w:rsidR="009F5A1C" w:rsidRDefault="009F5A1C" w:rsidP="009F5A1C">
      <w:pPr>
        <w:pStyle w:val="Paragrafoelenco"/>
        <w:numPr>
          <w:ilvl w:val="0"/>
          <w:numId w:val="12"/>
        </w:numPr>
      </w:pPr>
      <w:r>
        <w:t>scene_utils.js</w:t>
      </w:r>
      <w:r w:rsidR="000511EC">
        <w:t xml:space="preserve"> -&gt; contiene le funzioni per visualizzare la scena 3D comprensiva di tutte </w:t>
      </w:r>
      <w:proofErr w:type="gramStart"/>
      <w:r w:rsidR="000511EC">
        <w:t>le mesh</w:t>
      </w:r>
      <w:proofErr w:type="gramEnd"/>
    </w:p>
    <w:p w14:paraId="0CD80929" w14:textId="5575C3C5" w:rsidR="009F5A1C" w:rsidRDefault="009F5A1C" w:rsidP="009F5A1C">
      <w:pPr>
        <w:pStyle w:val="Paragrafoelenco"/>
        <w:numPr>
          <w:ilvl w:val="0"/>
          <w:numId w:val="12"/>
        </w:numPr>
      </w:pPr>
      <w:r>
        <w:t>stile.css</w:t>
      </w:r>
      <w:r w:rsidR="000511EC">
        <w:t xml:space="preserve"> -&gt; stile relativo alla visualizzazione dei canvas</w:t>
      </w:r>
    </w:p>
    <w:p w14:paraId="60DC1BB3" w14:textId="12907F75" w:rsidR="009F5A1C" w:rsidRDefault="009F5A1C" w:rsidP="009F5A1C">
      <w:pPr>
        <w:pStyle w:val="Paragrafoelenco"/>
        <w:numPr>
          <w:ilvl w:val="0"/>
          <w:numId w:val="12"/>
        </w:numPr>
      </w:pPr>
      <w:r>
        <w:t>utils.js</w:t>
      </w:r>
      <w:r w:rsidR="000511EC">
        <w:t xml:space="preserve"> -&gt; contiene funzioni comuni utilizzate in diversi file</w:t>
      </w:r>
    </w:p>
    <w:p w14:paraId="48CB6317" w14:textId="192F4003" w:rsidR="009E487B" w:rsidRPr="003C4AD5" w:rsidRDefault="009E487B" w:rsidP="009E487B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INPUT UTENTE</w:t>
      </w:r>
    </w:p>
    <w:p w14:paraId="4C765BFB" w14:textId="05519289" w:rsidR="009E487B" w:rsidRDefault="009E487B" w:rsidP="009E487B">
      <w:r>
        <w:t xml:space="preserve">L’utente può interagire con il canvas 3D </w:t>
      </w:r>
      <w:r w:rsidR="00362221">
        <w:t>in</w:t>
      </w:r>
      <w:r>
        <w:t xml:space="preserve"> tre diverse modalità:</w:t>
      </w:r>
    </w:p>
    <w:p w14:paraId="5B609F97" w14:textId="3BAE9D78" w:rsidR="009E487B" w:rsidRDefault="009E487B" w:rsidP="009E487B">
      <w:pPr>
        <w:pStyle w:val="Paragrafoelenco"/>
        <w:numPr>
          <w:ilvl w:val="0"/>
          <w:numId w:val="16"/>
        </w:numPr>
      </w:pPr>
      <w:r>
        <w:t>Pannello di controllo (canvas 2D): comprende 4 pulsanti per modificare la visualizzazione della scena ed uno per resettare la visualizzazione alla posizione iniziale</w:t>
      </w:r>
    </w:p>
    <w:p w14:paraId="67A58CB0" w14:textId="7C68AE97" w:rsidR="00B7562D" w:rsidRDefault="00B7562D" w:rsidP="00B7562D">
      <w:r>
        <w:rPr>
          <w:noProof/>
        </w:rPr>
        <w:drawing>
          <wp:anchor distT="0" distB="0" distL="114300" distR="114300" simplePos="0" relativeHeight="251658240" behindDoc="0" locked="0" layoutInCell="1" allowOverlap="1" wp14:anchorId="60214861" wp14:editId="1E28BA38">
            <wp:simplePos x="0" y="0"/>
            <wp:positionH relativeFrom="column">
              <wp:align>left</wp:align>
            </wp:positionH>
            <wp:positionV relativeFrom="paragraph">
              <wp:posOffset>14294485</wp:posOffset>
            </wp:positionV>
            <wp:extent cx="4121785" cy="4216400"/>
            <wp:effectExtent l="0" t="0" r="5715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04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72A8" w14:textId="77777777" w:rsidR="00B7562D" w:rsidRDefault="00B7562D" w:rsidP="00B7562D"/>
    <w:p w14:paraId="328AFF5D" w14:textId="1B7CC206" w:rsidR="00B7562D" w:rsidRDefault="00B7562D" w:rsidP="00B7562D">
      <w:pPr>
        <w:pStyle w:val="Paragrafoelenco"/>
      </w:pPr>
    </w:p>
    <w:p w14:paraId="1C2C2531" w14:textId="649B8770" w:rsidR="00B7562D" w:rsidRDefault="00B7562D" w:rsidP="00B7562D">
      <w:pPr>
        <w:pStyle w:val="Paragrafoelenco"/>
      </w:pPr>
    </w:p>
    <w:p w14:paraId="3DA7CE32" w14:textId="699E2D54" w:rsidR="00B7562D" w:rsidRDefault="00B7562D" w:rsidP="00B7562D">
      <w:pPr>
        <w:pStyle w:val="Paragrafoelenco"/>
      </w:pPr>
    </w:p>
    <w:p w14:paraId="743DCF32" w14:textId="0242AFA6" w:rsidR="00B7562D" w:rsidRDefault="00B7562D" w:rsidP="00B7562D">
      <w:pPr>
        <w:pStyle w:val="Paragrafoelenco"/>
      </w:pPr>
    </w:p>
    <w:p w14:paraId="535917CB" w14:textId="1BF2B233" w:rsidR="00B7562D" w:rsidRDefault="00B7562D" w:rsidP="00B7562D">
      <w:pPr>
        <w:pStyle w:val="Paragrafoelenco"/>
      </w:pPr>
    </w:p>
    <w:p w14:paraId="48AB04C6" w14:textId="63E30D40" w:rsidR="00B7562D" w:rsidRDefault="00B7562D" w:rsidP="00B7562D">
      <w:pPr>
        <w:pStyle w:val="Paragrafoelenco"/>
      </w:pPr>
    </w:p>
    <w:p w14:paraId="18802A9E" w14:textId="07EFA520" w:rsidR="00B7562D" w:rsidRDefault="00B7562D" w:rsidP="00B7562D">
      <w:pPr>
        <w:pStyle w:val="Paragrafoelenco"/>
      </w:pPr>
    </w:p>
    <w:p w14:paraId="0F9E792C" w14:textId="4D9B3778" w:rsidR="00B7562D" w:rsidRDefault="00B7562D" w:rsidP="00B7562D">
      <w:pPr>
        <w:pStyle w:val="Paragrafoelenco"/>
      </w:pPr>
    </w:p>
    <w:p w14:paraId="56ABD00F" w14:textId="0DA31454" w:rsidR="00B7562D" w:rsidRDefault="00B7562D" w:rsidP="00B7562D">
      <w:pPr>
        <w:pStyle w:val="Paragrafoelenco"/>
      </w:pPr>
    </w:p>
    <w:p w14:paraId="444F92C9" w14:textId="3BBF12AB" w:rsidR="00B7562D" w:rsidRDefault="00B7562D" w:rsidP="00B7562D">
      <w:pPr>
        <w:pStyle w:val="Paragrafoelenco"/>
      </w:pPr>
    </w:p>
    <w:p w14:paraId="2C3C084F" w14:textId="16177E8A" w:rsidR="00B7562D" w:rsidRDefault="00B7562D" w:rsidP="00B7562D">
      <w:pPr>
        <w:pStyle w:val="Paragrafoelenco"/>
      </w:pPr>
    </w:p>
    <w:p w14:paraId="1E5E44AF" w14:textId="217DAB2B" w:rsidR="00B7562D" w:rsidRDefault="00B7562D" w:rsidP="00B7562D">
      <w:pPr>
        <w:pStyle w:val="Paragrafoelenco"/>
      </w:pPr>
    </w:p>
    <w:p w14:paraId="6D1C4FEF" w14:textId="72337051" w:rsidR="00B7562D" w:rsidRDefault="00B7562D" w:rsidP="00B7562D">
      <w:pPr>
        <w:pStyle w:val="Paragrafoelenco"/>
      </w:pPr>
    </w:p>
    <w:p w14:paraId="3A68D43A" w14:textId="77777777" w:rsidR="00B7562D" w:rsidRDefault="00B7562D" w:rsidP="00B7562D">
      <w:pPr>
        <w:pStyle w:val="Paragrafoelenco"/>
      </w:pPr>
    </w:p>
    <w:p w14:paraId="6D830B65" w14:textId="613AA2D2" w:rsidR="00F6061D" w:rsidRDefault="00D100A9" w:rsidP="00F6061D">
      <w:pPr>
        <w:pStyle w:val="Paragrafoelenco"/>
        <w:numPr>
          <w:ilvl w:val="0"/>
          <w:numId w:val="23"/>
        </w:numPr>
      </w:pPr>
      <w:proofErr w:type="spellStart"/>
      <w:r>
        <w:t>Move</w:t>
      </w:r>
      <w:proofErr w:type="spellEnd"/>
      <w:r>
        <w:t xml:space="preserve"> Camera</w:t>
      </w:r>
      <w:r w:rsidR="00F6061D">
        <w:t xml:space="preserve"> - </w:t>
      </w:r>
      <w:r>
        <w:t>consente di muovere la camera per permettere di cambiare prospettiva</w:t>
      </w:r>
      <w:r w:rsidR="00F6061D">
        <w:t>: D e U servono per lo zoom, L e R servono per spostare la camera a sinistra e a destra. RESET serve per riportare prospettiva ed eventuali cambiamenti per gli oggetti e le ombre all’impostazione iniziale</w:t>
      </w:r>
    </w:p>
    <w:p w14:paraId="7CD758FF" w14:textId="3199218D" w:rsidR="00F6061D" w:rsidRDefault="00B7562D" w:rsidP="00B7562D">
      <w:pPr>
        <w:pStyle w:val="Paragrafoelenco"/>
        <w:ind w:left="2160"/>
      </w:pPr>
      <w:r>
        <w:rPr>
          <w:noProof/>
        </w:rPr>
        <w:drawing>
          <wp:inline distT="0" distB="0" distL="0" distR="0" wp14:anchorId="44141EA5" wp14:editId="1C2847B1">
            <wp:extent cx="1476200" cy="1473200"/>
            <wp:effectExtent l="0" t="0" r="0" b="0"/>
            <wp:docPr id="3" name="Immagine 3" descr="Immagine che contiene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cielo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015" cy="148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7CAE1111" wp14:editId="32C8B4DA">
            <wp:extent cx="1473200" cy="1470206"/>
            <wp:effectExtent l="0" t="0" r="0" b="3175"/>
            <wp:docPr id="5" name="Immagine 5" descr="Immagine che contiene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cielo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86943" cy="148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601E719D" wp14:editId="46FBB855">
            <wp:extent cx="1475766" cy="1472766"/>
            <wp:effectExtent l="0" t="0" r="0" b="635"/>
            <wp:docPr id="9" name="Immagine 9" descr="Immagine che contiene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ciel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853" cy="14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5CAD4D3C" wp14:editId="25A42B5C">
            <wp:extent cx="1473200" cy="1470205"/>
            <wp:effectExtent l="0" t="0" r="0" b="3175"/>
            <wp:docPr id="10" name="Immagine 10" descr="Immagine che contiene testo,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ciel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88" cy="149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9DC2" w14:textId="275D5B4D" w:rsidR="00F6061D" w:rsidRDefault="00F6061D" w:rsidP="00F6061D">
      <w:pPr>
        <w:pStyle w:val="Paragrafoelenco"/>
        <w:numPr>
          <w:ilvl w:val="0"/>
          <w:numId w:val="22"/>
        </w:numPr>
      </w:pPr>
      <w:proofErr w:type="spellStart"/>
      <w:r>
        <w:t>Move</w:t>
      </w:r>
      <w:proofErr w:type="spellEnd"/>
      <w:r>
        <w:t xml:space="preserve"> Sun – slider che permette di fissare la posizione del sole ad una certa angolazione</w:t>
      </w:r>
    </w:p>
    <w:p w14:paraId="3D95E993" w14:textId="06F1D094" w:rsidR="00F6061D" w:rsidRDefault="00B7562D" w:rsidP="00B7562D">
      <w:pPr>
        <w:ind w:left="2160"/>
      </w:pPr>
      <w:r>
        <w:rPr>
          <w:noProof/>
        </w:rPr>
        <w:drawing>
          <wp:inline distT="0" distB="0" distL="0" distR="0" wp14:anchorId="05DB7F1B" wp14:editId="5259F962">
            <wp:extent cx="7147443" cy="3073400"/>
            <wp:effectExtent l="0" t="0" r="3175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1" cy="30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4146" w14:textId="13A3A2E7" w:rsidR="00F6061D" w:rsidRDefault="00F6061D" w:rsidP="00F6061D">
      <w:pPr>
        <w:pStyle w:val="Paragrafoelenco"/>
        <w:numPr>
          <w:ilvl w:val="0"/>
          <w:numId w:val="22"/>
        </w:numPr>
      </w:pPr>
      <w:r>
        <w:t xml:space="preserve">Stop </w:t>
      </w:r>
      <w:proofErr w:type="spellStart"/>
      <w:r>
        <w:t>shadows</w:t>
      </w:r>
      <w:proofErr w:type="spellEnd"/>
      <w:r>
        <w:t xml:space="preserve"> – permette di attivare/disattivare le ombre</w:t>
      </w:r>
    </w:p>
    <w:p w14:paraId="4FF8C996" w14:textId="4785641C" w:rsidR="00774E37" w:rsidRDefault="00B7562D" w:rsidP="00B7562D">
      <w:pPr>
        <w:ind w:left="2160"/>
      </w:pPr>
      <w:r>
        <w:rPr>
          <w:noProof/>
        </w:rPr>
        <w:drawing>
          <wp:inline distT="0" distB="0" distL="0" distR="0" wp14:anchorId="28144C20" wp14:editId="10D7F2AC">
            <wp:extent cx="7147442" cy="307340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680" cy="30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4A6" w14:textId="0387CB46" w:rsidR="009E487B" w:rsidRDefault="009E487B" w:rsidP="009E487B">
      <w:pPr>
        <w:pStyle w:val="Paragrafoelenco"/>
        <w:numPr>
          <w:ilvl w:val="0"/>
          <w:numId w:val="16"/>
        </w:numPr>
      </w:pPr>
      <w:r>
        <w:t>Touch sul canvas 3D</w:t>
      </w:r>
    </w:p>
    <w:p w14:paraId="5FC082E0" w14:textId="32D0B08B" w:rsidR="009E487B" w:rsidRDefault="009E487B" w:rsidP="009E487B">
      <w:pPr>
        <w:pStyle w:val="Paragrafoelenco"/>
        <w:numPr>
          <w:ilvl w:val="0"/>
          <w:numId w:val="16"/>
        </w:numPr>
      </w:pPr>
      <w:r>
        <w:t>Tastiera: il movimento della scena può essere gestito tramite i pulsanti “</w:t>
      </w:r>
      <w:proofErr w:type="spellStart"/>
      <w:r>
        <w:t>arrow</w:t>
      </w:r>
      <w:proofErr w:type="spellEnd"/>
      <w:r>
        <w:t>”, “s”, “a”, “d”, “q”, “r” presenti sulla tastiera</w:t>
      </w:r>
    </w:p>
    <w:p w14:paraId="7D83BBDE" w14:textId="77777777" w:rsidR="009E487B" w:rsidRDefault="009E487B" w:rsidP="009E487B"/>
    <w:p w14:paraId="099257CB" w14:textId="29853593" w:rsidR="00E50871" w:rsidRDefault="00F253E7" w:rsidP="00E50871">
      <w:pPr>
        <w:pStyle w:val="Titolo1"/>
      </w:pPr>
      <w:r>
        <w:t>mesh</w:t>
      </w:r>
    </w:p>
    <w:p w14:paraId="562A9D82" w14:textId="11162910" w:rsidR="00E50871" w:rsidRDefault="008F7F95" w:rsidP="00E50871">
      <w:r>
        <w:t>Tutti gli oggetti presenti nell’applicazione sono stati creati utilizzando Blender, tramite il quale è stato possibile aggiungere le texture.</w:t>
      </w:r>
    </w:p>
    <w:p w14:paraId="1A31FC0B" w14:textId="626B7888" w:rsidR="008F7F95" w:rsidRDefault="00610C60" w:rsidP="00E50871">
      <w:r>
        <w:t>Nella cartella “project” è stata inserita una cartella “</w:t>
      </w:r>
      <w:proofErr w:type="spellStart"/>
      <w:r>
        <w:t>objects</w:t>
      </w:r>
      <w:proofErr w:type="spellEnd"/>
      <w:r>
        <w:t xml:space="preserve">” che contiene tutte </w:t>
      </w:r>
      <w:proofErr w:type="gramStart"/>
      <w:r>
        <w:t>le mesh</w:t>
      </w:r>
      <w:proofErr w:type="gramEnd"/>
      <w:r>
        <w:t xml:space="preserve"> in formato blend, </w:t>
      </w:r>
      <w:proofErr w:type="spellStart"/>
      <w:r>
        <w:t>obj</w:t>
      </w:r>
      <w:proofErr w:type="spellEnd"/>
      <w:r>
        <w:t xml:space="preserve"> e </w:t>
      </w:r>
      <w:proofErr w:type="spellStart"/>
      <w:r>
        <w:t>mtl</w:t>
      </w:r>
      <w:proofErr w:type="spellEnd"/>
      <w:r>
        <w:t>.</w:t>
      </w:r>
    </w:p>
    <w:p w14:paraId="4FFBF0B1" w14:textId="2A37775D" w:rsidR="00610C60" w:rsidRDefault="00610C60" w:rsidP="00E50871">
      <w:proofErr w:type="gramStart"/>
      <w:r>
        <w:t>In particolare</w:t>
      </w:r>
      <w:proofErr w:type="gramEnd"/>
      <w:r>
        <w:t xml:space="preserve"> gli oggetti creati sono i seguenti:</w:t>
      </w:r>
    </w:p>
    <w:p w14:paraId="2CEAEDC6" w14:textId="75972374" w:rsidR="00610C60" w:rsidRDefault="00D66838" w:rsidP="00D66838">
      <w:pPr>
        <w:pStyle w:val="Paragrafoelenco"/>
        <w:numPr>
          <w:ilvl w:val="0"/>
          <w:numId w:val="15"/>
        </w:numPr>
      </w:pPr>
      <w:r>
        <w:t>lettino</w:t>
      </w:r>
    </w:p>
    <w:p w14:paraId="423802CA" w14:textId="7AE61A98" w:rsidR="00D66838" w:rsidRDefault="00D66838" w:rsidP="00D66838">
      <w:pPr>
        <w:pStyle w:val="Paragrafoelenco"/>
        <w:numPr>
          <w:ilvl w:val="0"/>
          <w:numId w:val="15"/>
        </w:numPr>
      </w:pPr>
      <w:r>
        <w:t>sole</w:t>
      </w:r>
    </w:p>
    <w:p w14:paraId="689743AF" w14:textId="084002AE" w:rsidR="00D66838" w:rsidRDefault="00D66838" w:rsidP="00D66838">
      <w:pPr>
        <w:pStyle w:val="Paragrafoelenco"/>
        <w:numPr>
          <w:ilvl w:val="0"/>
          <w:numId w:val="15"/>
        </w:numPr>
      </w:pPr>
      <w:r>
        <w:t>ombrellone</w:t>
      </w:r>
      <w:r w:rsidR="009530FE">
        <w:t xml:space="preserve"> (comprensivo di foto dell’autore)</w:t>
      </w:r>
    </w:p>
    <w:p w14:paraId="736FBADF" w14:textId="76E0E79F" w:rsidR="00D66838" w:rsidRDefault="00D66838" w:rsidP="00D66838">
      <w:pPr>
        <w:pStyle w:val="Paragrafoelenco"/>
        <w:numPr>
          <w:ilvl w:val="0"/>
          <w:numId w:val="15"/>
        </w:numPr>
      </w:pPr>
      <w:r>
        <w:t>spiaggia</w:t>
      </w:r>
    </w:p>
    <w:p w14:paraId="2D22A830" w14:textId="02DE6AD0" w:rsidR="00D66838" w:rsidRDefault="00D66838" w:rsidP="00D66838">
      <w:pPr>
        <w:pStyle w:val="Paragrafoelenco"/>
        <w:numPr>
          <w:ilvl w:val="0"/>
          <w:numId w:val="15"/>
        </w:numPr>
      </w:pPr>
      <w:r>
        <w:t>secchiello</w:t>
      </w:r>
    </w:p>
    <w:p w14:paraId="2E6F014D" w14:textId="77777777" w:rsidR="009E487B" w:rsidRDefault="00D66838" w:rsidP="009E487B">
      <w:pPr>
        <w:pStyle w:val="Paragrafoelenco"/>
        <w:numPr>
          <w:ilvl w:val="0"/>
          <w:numId w:val="15"/>
        </w:numPr>
      </w:pPr>
      <w:r>
        <w:t>castello di sabbia</w:t>
      </w:r>
    </w:p>
    <w:p w14:paraId="2FD38B0B" w14:textId="2CC7D510" w:rsidR="00E50871" w:rsidRDefault="003C4AD5" w:rsidP="00E50871">
      <w:pPr>
        <w:pStyle w:val="Titolo1"/>
      </w:pPr>
      <w:r>
        <w:t>codice</w:t>
      </w:r>
      <w:r w:rsidR="00E50871">
        <w:t xml:space="preserve"> webgl</w:t>
      </w:r>
    </w:p>
    <w:p w14:paraId="6189E296" w14:textId="561412BE" w:rsidR="00E50871" w:rsidRDefault="00F253E7" w:rsidP="00E50871">
      <w:r>
        <w:t>Il codice per il rendering degli oggetti è principalmente incluso nei seguenti file: scene_utils.js e mesh_obj.js.</w:t>
      </w:r>
    </w:p>
    <w:p w14:paraId="4FD3215B" w14:textId="75E8921A" w:rsidR="00F253E7" w:rsidRPr="00F253E7" w:rsidRDefault="00F253E7" w:rsidP="00F253E7">
      <w:pPr>
        <w:pStyle w:val="Titolo2"/>
        <w:rPr>
          <w:sz w:val="36"/>
          <w:szCs w:val="36"/>
        </w:rPr>
      </w:pPr>
      <w:r w:rsidRPr="00F253E7">
        <w:rPr>
          <w:sz w:val="36"/>
          <w:szCs w:val="36"/>
        </w:rPr>
        <w:t>scene_utils.js</w:t>
      </w:r>
    </w:p>
    <w:p w14:paraId="06378A25" w14:textId="4723A0BB" w:rsidR="00F253E7" w:rsidRDefault="00F253E7" w:rsidP="00F253E7">
      <w:r>
        <w:t>funzioni principali di questo file:</w:t>
      </w:r>
    </w:p>
    <w:p w14:paraId="3CDA0013" w14:textId="127D1AD8" w:rsidR="00F253E7" w:rsidRPr="003C4AD5" w:rsidRDefault="00F253E7" w:rsidP="00F253E7">
      <w:pPr>
        <w:pStyle w:val="Paragrafoelenco"/>
        <w:numPr>
          <w:ilvl w:val="0"/>
          <w:numId w:val="17"/>
        </w:numPr>
      </w:pPr>
      <w:proofErr w:type="spellStart"/>
      <w:r w:rsidRPr="003C4AD5">
        <w:t>load_</w:t>
      </w:r>
      <w:proofErr w:type="gramStart"/>
      <w:r w:rsidRPr="003C4AD5">
        <w:t>mesh</w:t>
      </w:r>
      <w:proofErr w:type="spellEnd"/>
      <w:r w:rsidRPr="003C4AD5">
        <w:t>(</w:t>
      </w:r>
      <w:proofErr w:type="gramEnd"/>
      <w:r w:rsidRPr="003C4AD5">
        <w:t>)</w:t>
      </w:r>
      <w:r w:rsidR="005F457E" w:rsidRPr="003C4AD5">
        <w:t xml:space="preserve">: </w:t>
      </w:r>
      <w:r w:rsidR="00AE4C17" w:rsidRPr="003C4AD5">
        <w:t xml:space="preserve">carica </w:t>
      </w:r>
      <w:r w:rsidR="003C4AD5" w:rsidRPr="003C4AD5">
        <w:t xml:space="preserve">gli </w:t>
      </w:r>
      <w:proofErr w:type="spellStart"/>
      <w:r w:rsidR="003C4AD5" w:rsidRPr="003C4AD5">
        <w:t>obj</w:t>
      </w:r>
      <w:proofErr w:type="spellEnd"/>
      <w:r w:rsidR="003C4AD5" w:rsidRPr="003C4AD5">
        <w:t xml:space="preserve"> degli o</w:t>
      </w:r>
      <w:r w:rsidR="003C4AD5">
        <w:t>ggetti</w:t>
      </w:r>
    </w:p>
    <w:p w14:paraId="223E22A5" w14:textId="0E66A3A8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r w:rsidRPr="005F457E">
        <w:t>key_</w:t>
      </w:r>
      <w:proofErr w:type="gramStart"/>
      <w:r w:rsidRPr="005F457E">
        <w:t>controller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controller per gli input dell’utente da tastiera</w:t>
      </w:r>
    </w:p>
    <w:p w14:paraId="77D606C4" w14:textId="26502192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prepareShadows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gestisce i dati per la visualizzazione delle ombre</w:t>
      </w:r>
    </w:p>
    <w:p w14:paraId="7833170E" w14:textId="59804882" w:rsidR="00F253E7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draw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si occupa di disegnare tutti gli oggetti sul canvas 3D controllando gli input dell’utente</w:t>
      </w:r>
    </w:p>
    <w:p w14:paraId="3A389FE9" w14:textId="75C1BB25" w:rsidR="00F253E7" w:rsidRPr="00F253E7" w:rsidRDefault="00F253E7" w:rsidP="00F253E7">
      <w:pPr>
        <w:pStyle w:val="Titolo2"/>
        <w:rPr>
          <w:sz w:val="36"/>
          <w:szCs w:val="36"/>
          <w:lang w:val="en-US"/>
        </w:rPr>
      </w:pPr>
      <w:r w:rsidRPr="00F253E7">
        <w:rPr>
          <w:sz w:val="36"/>
          <w:szCs w:val="36"/>
          <w:lang w:val="en-US"/>
        </w:rPr>
        <w:t>mesh_obj.js</w:t>
      </w:r>
    </w:p>
    <w:p w14:paraId="49D96824" w14:textId="38EC3BA4" w:rsidR="005F457E" w:rsidRPr="005F457E" w:rsidRDefault="005F457E" w:rsidP="00AE4C17">
      <w:pPr>
        <w:pStyle w:val="Paragrafoelenco"/>
        <w:numPr>
          <w:ilvl w:val="0"/>
          <w:numId w:val="18"/>
        </w:numPr>
      </w:pPr>
      <w:proofErr w:type="spellStart"/>
      <w:r w:rsidRPr="005F457E">
        <w:t>prepare_</w:t>
      </w:r>
      <w:proofErr w:type="gramStart"/>
      <w:r w:rsidRPr="005F457E">
        <w:t>mesh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C22506">
        <w:t xml:space="preserve">utilizza la funzione di </w:t>
      </w:r>
      <w:proofErr w:type="spellStart"/>
      <w:r w:rsidR="00C22506">
        <w:t>WebGl</w:t>
      </w:r>
      <w:proofErr w:type="spellEnd"/>
      <w:r w:rsidR="00C22506">
        <w:t xml:space="preserve"> per creare i buffer </w:t>
      </w:r>
      <w:proofErr w:type="spellStart"/>
      <w:r w:rsidR="00AE4C17" w:rsidRPr="00AE4C17">
        <w:t>createBufferInfoFromArrays</w:t>
      </w:r>
      <w:proofErr w:type="spellEnd"/>
      <w:r w:rsidR="00AE4C17">
        <w:t>()</w:t>
      </w:r>
      <w:r w:rsidR="00C22506">
        <w:t xml:space="preserve"> utilizzando il file </w:t>
      </w:r>
      <w:proofErr w:type="spellStart"/>
      <w:r w:rsidR="00C22506">
        <w:t>obj</w:t>
      </w:r>
      <w:proofErr w:type="spellEnd"/>
      <w:r w:rsidR="00C22506">
        <w:t xml:space="preserve"> appena letto</w:t>
      </w:r>
    </w:p>
    <w:p w14:paraId="01C67A2D" w14:textId="3EE1A9B1" w:rsidR="00E50871" w:rsidRDefault="005F457E" w:rsidP="00AE4C17">
      <w:pPr>
        <w:pStyle w:val="Paragrafoelenco"/>
        <w:numPr>
          <w:ilvl w:val="0"/>
          <w:numId w:val="18"/>
        </w:numPr>
      </w:pPr>
      <w:proofErr w:type="gramStart"/>
      <w:r w:rsidRPr="005F457E">
        <w:t>render(</w:t>
      </w:r>
      <w:proofErr w:type="gramEnd"/>
      <w:r w:rsidRPr="005F457E">
        <w:t>)</w:t>
      </w:r>
      <w:r>
        <w:t xml:space="preserve">: </w:t>
      </w:r>
      <w:r w:rsidR="00AE4C17">
        <w:t xml:space="preserve">disegna gli oggetti utilizzando </w:t>
      </w:r>
      <w:proofErr w:type="spellStart"/>
      <w:r w:rsidR="00AE4C17" w:rsidRPr="00AE4C17">
        <w:t>programInfo</w:t>
      </w:r>
      <w:proofErr w:type="spellEnd"/>
      <w:r w:rsidR="00AE4C17">
        <w:t xml:space="preserve"> e</w:t>
      </w:r>
      <w:r w:rsidR="00AE4C17" w:rsidRPr="00AE4C17">
        <w:t xml:space="preserve"> </w:t>
      </w:r>
      <w:proofErr w:type="spellStart"/>
      <w:r w:rsidR="00AE4C17" w:rsidRPr="00AE4C17">
        <w:t>uniforms</w:t>
      </w:r>
      <w:proofErr w:type="spellEnd"/>
      <w:r w:rsidR="00AE4C17">
        <w:t xml:space="preserve"> passate dalla funzione </w:t>
      </w:r>
      <w:proofErr w:type="spellStart"/>
      <w:r w:rsidR="00AE4C17">
        <w:t>draw</w:t>
      </w:r>
      <w:proofErr w:type="spellEnd"/>
      <w:r w:rsidR="00AE4C17">
        <w:t xml:space="preserve"> (presente nel file scene_utils.js)</w:t>
      </w:r>
    </w:p>
    <w:p w14:paraId="0DFD1A70" w14:textId="29AFCD6E" w:rsidR="005F457E" w:rsidRPr="00AD18E6" w:rsidRDefault="005F457E" w:rsidP="005F457E">
      <w:pPr>
        <w:pStyle w:val="Titolo2"/>
        <w:rPr>
          <w:sz w:val="36"/>
          <w:szCs w:val="36"/>
        </w:rPr>
      </w:pPr>
      <w:r w:rsidRPr="00AD18E6">
        <w:rPr>
          <w:sz w:val="36"/>
          <w:szCs w:val="36"/>
        </w:rPr>
        <w:t>camera.js</w:t>
      </w:r>
    </w:p>
    <w:p w14:paraId="3D1E7697" w14:textId="01D11F39" w:rsidR="005F457E" w:rsidRPr="005F457E" w:rsidRDefault="00C22506" w:rsidP="005F457E">
      <w:r>
        <w:tab/>
        <w:t xml:space="preserve">Contiene le dichiarazioni dei metodi per il controllo della camera (vedi riferimento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WebGl</w:t>
      </w:r>
      <w:proofErr w:type="spellEnd"/>
      <w:r>
        <w:t>) e fa uso della libreria m4.</w:t>
      </w:r>
    </w:p>
    <w:p w14:paraId="03B6A366" w14:textId="2BFF800E" w:rsidR="00E50871" w:rsidRDefault="00E50871" w:rsidP="00E50871">
      <w:pPr>
        <w:pStyle w:val="Titolo1"/>
      </w:pPr>
      <w:r>
        <w:t>particolarità</w:t>
      </w:r>
    </w:p>
    <w:p w14:paraId="7621BA6C" w14:textId="13492909" w:rsidR="00A33DE0" w:rsidRDefault="00A33DE0" w:rsidP="00E50871">
      <w:pPr>
        <w:pStyle w:val="Paragrafoelenco"/>
        <w:numPr>
          <w:ilvl w:val="0"/>
          <w:numId w:val="13"/>
        </w:numPr>
      </w:pPr>
      <w:proofErr w:type="gramStart"/>
      <w:r>
        <w:t>La mesh</w:t>
      </w:r>
      <w:proofErr w:type="gramEnd"/>
      <w:r>
        <w:t xml:space="preserve"> per il lettino è stata </w:t>
      </w:r>
      <w:r w:rsidR="00610C60">
        <w:t>creata</w:t>
      </w:r>
      <w:r>
        <w:t xml:space="preserve"> utilizzando la funzione</w:t>
      </w:r>
      <w:r w:rsidR="00610C60">
        <w:t xml:space="preserve"> </w:t>
      </w:r>
      <w:r>
        <w:t xml:space="preserve">per le </w:t>
      </w:r>
      <w:r w:rsidRPr="00AE1212">
        <w:rPr>
          <w:b/>
          <w:bCs/>
        </w:rPr>
        <w:t xml:space="preserve">curve di </w:t>
      </w:r>
      <w:proofErr w:type="spellStart"/>
      <w:r w:rsidRPr="00AE1212">
        <w:rPr>
          <w:b/>
          <w:bCs/>
        </w:rPr>
        <w:t>Bezier</w:t>
      </w:r>
      <w:proofErr w:type="spellEnd"/>
      <w:r w:rsidR="00610C60" w:rsidRPr="00610C60">
        <w:t xml:space="preserve"> </w:t>
      </w:r>
      <w:r w:rsidR="00610C60">
        <w:t>di</w:t>
      </w:r>
      <w:r w:rsidR="00610C60" w:rsidRPr="00610C60">
        <w:t xml:space="preserve"> </w:t>
      </w:r>
      <w:r w:rsidR="00610C60">
        <w:t>Blender.</w:t>
      </w:r>
    </w:p>
    <w:p w14:paraId="35BA20CF" w14:textId="6A72088E" w:rsidR="00626CBE" w:rsidRDefault="00F253E7" w:rsidP="00A33DE0">
      <w:r>
        <w:rPr>
          <w:noProof/>
        </w:rPr>
        <w:drawing>
          <wp:inline distT="0" distB="0" distL="0" distR="0" wp14:anchorId="0E25B7EF" wp14:editId="2D94ACCD">
            <wp:extent cx="5080000" cy="34798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F63" w14:textId="77777777" w:rsidR="00626CBE" w:rsidRDefault="00626CBE" w:rsidP="00A33DE0"/>
    <w:p w14:paraId="1E62F3A3" w14:textId="5D7D6592" w:rsidR="00AD18E6" w:rsidRDefault="00AE1212" w:rsidP="0070432A">
      <w:pPr>
        <w:pStyle w:val="Paragrafoelenco"/>
        <w:numPr>
          <w:ilvl w:val="0"/>
          <w:numId w:val="13"/>
        </w:numPr>
      </w:pPr>
      <w:r w:rsidRPr="00AE1212">
        <w:rPr>
          <w:b/>
          <w:bCs/>
        </w:rPr>
        <w:t>ADVANCED RENDERING (ombre)</w:t>
      </w:r>
      <w:r>
        <w:t xml:space="preserve">: </w:t>
      </w:r>
      <w:r w:rsidR="00951122">
        <w:t xml:space="preserve">Tutte </w:t>
      </w:r>
      <w:proofErr w:type="gramStart"/>
      <w:r w:rsidR="00951122">
        <w:t>le mesh</w:t>
      </w:r>
      <w:proofErr w:type="gramEnd"/>
      <w:r w:rsidR="00951122">
        <w:t xml:space="preserve">, ad esclusione del sole, vengono disegnate con le ombre, le quali cambiano posizione in base all’angolazione della posizione della luce. Il sole viene disegnato privo di ombre in quanto è considerato come </w:t>
      </w:r>
      <w:r w:rsidR="00610C60">
        <w:t>fonte</w:t>
      </w:r>
      <w:r w:rsidR="00951122">
        <w:t xml:space="preserve"> </w:t>
      </w:r>
      <w:r w:rsidR="00610C60">
        <w:t>del</w:t>
      </w:r>
      <w:r w:rsidR="00951122">
        <w:t>la luce</w:t>
      </w:r>
      <w:r w:rsidR="00610C60" w:rsidRPr="0070432A">
        <w:t>.</w:t>
      </w:r>
      <w:r w:rsidR="0070432A" w:rsidRPr="0070432A">
        <w:t xml:space="preserve"> </w:t>
      </w:r>
      <w:r w:rsidR="00AD18E6" w:rsidRPr="0070432A">
        <w:t xml:space="preserve">Le ombre sono state create utilizzando la tecnica di </w:t>
      </w:r>
      <w:proofErr w:type="spellStart"/>
      <w:r w:rsidR="00AD18E6" w:rsidRPr="0070432A">
        <w:t>shadowmapping</w:t>
      </w:r>
      <w:proofErr w:type="spellEnd"/>
      <w:r w:rsidR="00AD18E6" w:rsidRPr="0070432A">
        <w:t>.</w:t>
      </w:r>
    </w:p>
    <w:p w14:paraId="0FDE9E78" w14:textId="77777777" w:rsidR="00626CBE" w:rsidRDefault="00626CBE" w:rsidP="00626CBE"/>
    <w:p w14:paraId="16479AE1" w14:textId="649F2E67" w:rsidR="00E50871" w:rsidRDefault="00AE1212" w:rsidP="00951122">
      <w:pPr>
        <w:pStyle w:val="Paragrafoelenco"/>
        <w:numPr>
          <w:ilvl w:val="0"/>
          <w:numId w:val="13"/>
        </w:numPr>
      </w:pPr>
      <w:r>
        <w:t xml:space="preserve">Il </w:t>
      </w:r>
      <w:r w:rsidRPr="00AE1212">
        <w:rPr>
          <w:b/>
          <w:bCs/>
        </w:rPr>
        <w:t>colore di sfondo</w:t>
      </w:r>
      <w:r>
        <w:t xml:space="preserve"> dell’applicazione (che rappresenta il cielo) viene modificato in base all’angolazione del sole. In questo modo è possibile attribuire al cielo una colorazione differente in base alle diverse “ore del giorno”. Lo stesso meccanismo è stato utilizzato per il </w:t>
      </w:r>
      <w:r w:rsidRPr="00AE1212">
        <w:rPr>
          <w:b/>
          <w:bCs/>
        </w:rPr>
        <w:t>colore della luce</w:t>
      </w:r>
      <w:r>
        <w:t xml:space="preserve"> da attribuire agli oggetti visualizzati</w:t>
      </w:r>
      <w:r w:rsidR="0070432A">
        <w:t>.</w:t>
      </w:r>
    </w:p>
    <w:p w14:paraId="49C40002" w14:textId="2BE11E19" w:rsidR="0070432A" w:rsidRDefault="002F24C5" w:rsidP="00626CBE">
      <w:pPr>
        <w:pStyle w:val="Paragrafoelenco"/>
      </w:pPr>
      <w:r>
        <w:rPr>
          <w:noProof/>
        </w:rPr>
        <w:drawing>
          <wp:inline distT="0" distB="0" distL="0" distR="0" wp14:anchorId="25B95418" wp14:editId="4648C587">
            <wp:extent cx="3672324" cy="2680797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324" cy="26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5AB45" wp14:editId="6B2A19D7">
            <wp:extent cx="3660861" cy="2672429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861" cy="26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7106" w14:textId="46012507" w:rsidR="00AE33F6" w:rsidRDefault="00797BBF" w:rsidP="00C047BC">
      <w:pPr>
        <w:spacing w:after="0"/>
        <w:ind w:left="720" w:firstLine="360"/>
      </w:pPr>
      <w:r w:rsidRPr="00797BBF">
        <w:t>In base all’angolazione del sole</w:t>
      </w:r>
      <w:r>
        <w:t xml:space="preserve"> </w:t>
      </w:r>
      <w:r w:rsidR="00C047BC">
        <w:t xml:space="preserve">(tramite la variabile “angle”) </w:t>
      </w:r>
      <w:r>
        <w:t xml:space="preserve">il colore dello sfondo </w:t>
      </w:r>
      <w:r w:rsidR="00C047BC">
        <w:t xml:space="preserve">e degli oggetti </w:t>
      </w:r>
      <w:r>
        <w:t>cambia utilizzando i riferimenti dei colori tramite</w:t>
      </w:r>
      <w:r w:rsidR="0090266F">
        <w:t>.</w:t>
      </w:r>
    </w:p>
    <w:p w14:paraId="34F663BF" w14:textId="051A05C0" w:rsidR="00C047BC" w:rsidRDefault="00C047BC" w:rsidP="00C047BC">
      <w:pPr>
        <w:spacing w:after="0"/>
        <w:ind w:left="720" w:firstLine="360"/>
      </w:pPr>
      <w:r>
        <w:t>Utilizzando la seguente funzione è quindi possibile, tramite un valore passato come parametro, assegnare i colori ai diversi oggetti presenti nella scena:</w:t>
      </w:r>
    </w:p>
    <w:p w14:paraId="5E93C953" w14:textId="275CEF81" w:rsidR="0027084C" w:rsidRPr="0027084C" w:rsidRDefault="0027084C" w:rsidP="0027084C">
      <w:pPr>
        <w:ind w:left="1440"/>
        <w:rPr>
          <w:rFonts w:ascii="Monaco" w:hAnsi="Monaco"/>
          <w:lang w:val="en-US"/>
        </w:rPr>
      </w:pPr>
      <w:r w:rsidRPr="0027084C">
        <w:rPr>
          <w:rFonts w:ascii="Monaco" w:hAnsi="Monaco"/>
          <w:b/>
          <w:bCs/>
          <w:highlight w:val="lightGray"/>
          <w:lang w:val="en-US"/>
        </w:rPr>
        <w:t xml:space="preserve">function </w:t>
      </w:r>
      <w:proofErr w:type="spellStart"/>
      <w:r w:rsidRPr="0027084C">
        <w:rPr>
          <w:rFonts w:ascii="Monaco" w:hAnsi="Monaco"/>
          <w:b/>
          <w:bCs/>
          <w:highlight w:val="lightGray"/>
          <w:lang w:val="en-US"/>
        </w:rPr>
        <w:t>setObjectsColors</w:t>
      </w:r>
      <w:proofErr w:type="spellEnd"/>
      <w:r w:rsidRPr="0027084C">
        <w:rPr>
          <w:rFonts w:ascii="Monaco" w:hAnsi="Monaco"/>
          <w:b/>
          <w:bCs/>
          <w:highlight w:val="lightGray"/>
          <w:lang w:val="en-US"/>
        </w:rPr>
        <w:t>(value) {</w:t>
      </w:r>
      <w:r w:rsidRPr="0027084C">
        <w:rPr>
          <w:rFonts w:ascii="Monaco" w:hAnsi="Monaco"/>
          <w:b/>
          <w:bCs/>
          <w:highlight w:val="lightGray"/>
          <w:lang w:val="en-US"/>
        </w:rPr>
        <w:br/>
      </w:r>
      <w:r w:rsidRPr="0027084C">
        <w:rPr>
          <w:rFonts w:ascii="Monaco" w:hAnsi="Monaco"/>
          <w:highlight w:val="lightGray"/>
          <w:lang w:val="en-US"/>
        </w:rPr>
        <w:t xml:space="preserve">    //set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between 0.91 and 0.48 based on value</w:t>
      </w:r>
      <w:r w:rsidRPr="0027084C">
        <w:rPr>
          <w:rFonts w:ascii="Monaco" w:hAnsi="Monaco"/>
          <w:highlight w:val="lightGray"/>
          <w:lang w:val="en-US"/>
        </w:rPr>
        <w:br/>
        <w:t xml:space="preserve">    //if value is 0,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is 0.48</w:t>
      </w:r>
      <w:r w:rsidRPr="0027084C">
        <w:rPr>
          <w:rFonts w:ascii="Monaco" w:hAnsi="Monaco"/>
          <w:highlight w:val="lightGray"/>
          <w:lang w:val="en-US"/>
        </w:rPr>
        <w:br/>
        <w:t xml:space="preserve">    //if value is 1,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is 0.48</w:t>
      </w:r>
      <w:r w:rsidRPr="0027084C">
        <w:rPr>
          <w:rFonts w:ascii="Monaco" w:hAnsi="Monaco"/>
          <w:highlight w:val="lightGray"/>
          <w:lang w:val="en-US"/>
        </w:rPr>
        <w:br/>
        <w:t xml:space="preserve">    //if value is 0.5,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is 0.91</w:t>
      </w:r>
      <w:r w:rsidRPr="0027084C">
        <w:rPr>
          <w:rFonts w:ascii="Monaco" w:hAnsi="Monaco"/>
          <w:highlight w:val="lightGray"/>
          <w:lang w:val="en-US"/>
        </w:rPr>
        <w:br/>
        <w:t xml:space="preserve">    //if value is between 0 and 0.5,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is between 0.48 and 0.91</w:t>
      </w:r>
      <w:r w:rsidRPr="0027084C">
        <w:rPr>
          <w:rFonts w:ascii="Monaco" w:hAnsi="Monaco"/>
          <w:highlight w:val="lightGray"/>
          <w:lang w:val="en-US"/>
        </w:rPr>
        <w:br/>
        <w:t xml:space="preserve">    //if value is between 0.5 and 1, </w:t>
      </w:r>
      <w:proofErr w:type="spellStart"/>
      <w:r w:rsidRPr="0027084C">
        <w:rPr>
          <w:rFonts w:ascii="Monaco" w:hAnsi="Monaco"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is between 0.91 and 0.48</w:t>
      </w:r>
      <w:r w:rsidRPr="0027084C">
        <w:rPr>
          <w:rFonts w:ascii="Monaco" w:hAnsi="Monaco"/>
          <w:highlight w:val="lightGray"/>
          <w:lang w:val="en-US"/>
        </w:rPr>
        <w:br/>
        <w:t xml:space="preserve">    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objGreen</w:t>
      </w:r>
      <w:proofErr w:type="spellEnd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 </w:t>
      </w:r>
      <w:r w:rsidRPr="0027084C">
        <w:rPr>
          <w:rFonts w:ascii="Monaco" w:hAnsi="Monaco"/>
          <w:b/>
          <w:bCs/>
          <w:highlight w:val="lightGray"/>
          <w:lang w:val="en-US"/>
        </w:rPr>
        <w:t>= 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b/>
          <w:bCs/>
          <w:highlight w:val="lightGray"/>
          <w:lang w:val="en-US"/>
        </w:rPr>
        <w:t>&lt; 0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) ?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0.68 + 0.03 * (1 - value) * 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1.5 :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0.68 + 0.03 * value * 1.5;</w:t>
      </w:r>
      <w:r w:rsidRPr="0027084C">
        <w:rPr>
          <w:rFonts w:ascii="Monaco" w:hAnsi="Monaco"/>
          <w:b/>
          <w:bCs/>
          <w:highlight w:val="lightGray"/>
          <w:lang w:val="en-US"/>
        </w:rPr>
        <w:br/>
      </w:r>
      <w:r w:rsidRPr="0027084C">
        <w:rPr>
          <w:rFonts w:ascii="Monaco" w:hAnsi="Monaco"/>
          <w:highlight w:val="lightGray"/>
          <w:lang w:val="en-US"/>
        </w:rPr>
        <w:br/>
        <w:t xml:space="preserve">    //set </w:t>
      </w:r>
      <w:proofErr w:type="spellStart"/>
      <w:r w:rsidRPr="0027084C">
        <w:rPr>
          <w:rFonts w:ascii="Monaco" w:hAnsi="Monaco"/>
          <w:highlight w:val="lightGray"/>
          <w:lang w:val="en-US"/>
        </w:rPr>
        <w:t>objBlue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between 1 and 0.2 based on value</w:t>
      </w:r>
      <w:r w:rsidRPr="0027084C">
        <w:rPr>
          <w:rFonts w:ascii="Monaco" w:hAnsi="Monaco"/>
          <w:highlight w:val="lightGray"/>
          <w:lang w:val="en-US"/>
        </w:rPr>
        <w:br/>
        <w:t xml:space="preserve">    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objBlue</w:t>
      </w:r>
      <w:proofErr w:type="spellEnd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 </w:t>
      </w:r>
      <w:r w:rsidRPr="0027084C">
        <w:rPr>
          <w:rFonts w:ascii="Monaco" w:hAnsi="Monaco"/>
          <w:b/>
          <w:bCs/>
          <w:highlight w:val="lightGray"/>
          <w:lang w:val="en-US"/>
        </w:rPr>
        <w:t>= 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b/>
          <w:bCs/>
          <w:highlight w:val="lightGray"/>
          <w:lang w:val="en-US"/>
        </w:rPr>
        <w:t xml:space="preserve">&lt; 0) ? 0.8 - 0.2 * (1 - value) * 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1.5 :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0.8 - 0.2 * value * 1.5;</w:t>
      </w:r>
      <w:r w:rsidRPr="0027084C">
        <w:rPr>
          <w:rFonts w:ascii="Monaco" w:hAnsi="Monaco"/>
          <w:b/>
          <w:bCs/>
          <w:highlight w:val="lightGray"/>
          <w:lang w:val="en-US"/>
        </w:rPr>
        <w:br/>
      </w:r>
      <w:r w:rsidRPr="0027084C">
        <w:rPr>
          <w:rFonts w:ascii="Monaco" w:hAnsi="Monaco"/>
          <w:highlight w:val="lightGray"/>
          <w:lang w:val="en-US"/>
        </w:rPr>
        <w:br/>
        <w:t xml:space="preserve">    //set </w:t>
      </w:r>
      <w:proofErr w:type="spellStart"/>
      <w:r w:rsidRPr="0027084C">
        <w:rPr>
          <w:rFonts w:ascii="Monaco" w:hAnsi="Monaco"/>
          <w:highlight w:val="lightGray"/>
          <w:lang w:val="en-US"/>
        </w:rPr>
        <w:t>skyRed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between 149 and 192 based on value</w:t>
      </w:r>
      <w:r w:rsidRPr="0027084C">
        <w:rPr>
          <w:rFonts w:ascii="Monaco" w:hAnsi="Monaco"/>
          <w:highlight w:val="lightGray"/>
          <w:lang w:val="en-US"/>
        </w:rPr>
        <w:br/>
        <w:t xml:space="preserve">    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skyRed</w:t>
      </w:r>
      <w:proofErr w:type="spellEnd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 </w:t>
      </w:r>
      <w:r w:rsidRPr="0027084C">
        <w:rPr>
          <w:rFonts w:ascii="Monaco" w:hAnsi="Monaco"/>
          <w:b/>
          <w:bCs/>
          <w:highlight w:val="lightGray"/>
          <w:lang w:val="en-US"/>
        </w:rPr>
        <w:t>= ((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b/>
          <w:bCs/>
          <w:highlight w:val="lightGray"/>
          <w:lang w:val="en-US"/>
        </w:rPr>
        <w:t xml:space="preserve">&lt; 0) ? 192 - 23 * (1 - value) * 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3 :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192 - 23 * value * 3) / 255;</w:t>
      </w:r>
      <w:r w:rsidRPr="0027084C">
        <w:rPr>
          <w:rFonts w:ascii="Monaco" w:hAnsi="Monaco"/>
          <w:b/>
          <w:bCs/>
          <w:highlight w:val="lightGray"/>
          <w:lang w:val="en-US"/>
        </w:rPr>
        <w:br/>
      </w:r>
      <w:r w:rsidRPr="0027084C">
        <w:rPr>
          <w:rFonts w:ascii="Monaco" w:hAnsi="Monaco"/>
          <w:highlight w:val="lightGray"/>
          <w:lang w:val="en-US"/>
        </w:rPr>
        <w:br/>
        <w:t xml:space="preserve">    //set </w:t>
      </w:r>
      <w:proofErr w:type="spellStart"/>
      <w:r w:rsidRPr="0027084C">
        <w:rPr>
          <w:rFonts w:ascii="Monaco" w:hAnsi="Monaco"/>
          <w:highlight w:val="lightGray"/>
          <w:lang w:val="en-US"/>
        </w:rPr>
        <w:t>skyGreen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between 170 and 152 based on value</w:t>
      </w:r>
      <w:r w:rsidRPr="0027084C">
        <w:rPr>
          <w:rFonts w:ascii="Monaco" w:hAnsi="Monaco"/>
          <w:highlight w:val="lightGray"/>
          <w:lang w:val="en-US"/>
        </w:rPr>
        <w:br/>
      </w:r>
      <w:r w:rsidRPr="0027084C">
        <w:rPr>
          <w:rFonts w:ascii="Monaco" w:hAnsi="Monaco"/>
          <w:b/>
          <w:bCs/>
          <w:highlight w:val="lightGray"/>
          <w:lang w:val="en-US"/>
        </w:rPr>
        <w:t xml:space="preserve">    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skyGreen</w:t>
      </w:r>
      <w:proofErr w:type="spellEnd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 </w:t>
      </w:r>
      <w:r w:rsidRPr="0027084C">
        <w:rPr>
          <w:rFonts w:ascii="Monaco" w:hAnsi="Monaco"/>
          <w:b/>
          <w:bCs/>
          <w:highlight w:val="lightGray"/>
          <w:lang w:val="en-US"/>
        </w:rPr>
        <w:t>= ((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b/>
          <w:bCs/>
          <w:highlight w:val="lightGray"/>
          <w:lang w:val="en-US"/>
        </w:rPr>
        <w:t xml:space="preserve">&lt; 0) ? 152 + 8 * (1 - value) * 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3 :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152 + 8 * value * 3) / 255;</w:t>
      </w:r>
      <w:r w:rsidRPr="0027084C">
        <w:rPr>
          <w:rFonts w:ascii="Monaco" w:hAnsi="Monaco"/>
          <w:highlight w:val="lightGray"/>
          <w:lang w:val="en-US"/>
        </w:rPr>
        <w:br/>
      </w:r>
      <w:r w:rsidRPr="0027084C">
        <w:rPr>
          <w:rFonts w:ascii="Monaco" w:hAnsi="Monaco"/>
          <w:highlight w:val="lightGray"/>
          <w:lang w:val="en-US"/>
        </w:rPr>
        <w:br/>
        <w:t xml:space="preserve">    //set </w:t>
      </w:r>
      <w:proofErr w:type="spellStart"/>
      <w:r w:rsidRPr="0027084C">
        <w:rPr>
          <w:rFonts w:ascii="Monaco" w:hAnsi="Monaco"/>
          <w:highlight w:val="lightGray"/>
          <w:lang w:val="en-US"/>
        </w:rPr>
        <w:t>skyBlue</w:t>
      </w:r>
      <w:proofErr w:type="spellEnd"/>
      <w:r w:rsidRPr="0027084C">
        <w:rPr>
          <w:rFonts w:ascii="Monaco" w:hAnsi="Monaco"/>
          <w:highlight w:val="lightGray"/>
          <w:lang w:val="en-US"/>
        </w:rPr>
        <w:t xml:space="preserve"> between 250 and 245 based on value</w:t>
      </w:r>
      <w:r w:rsidRPr="0027084C">
        <w:rPr>
          <w:rFonts w:ascii="Monaco" w:hAnsi="Monaco"/>
          <w:highlight w:val="lightGray"/>
          <w:lang w:val="en-US"/>
        </w:rPr>
        <w:br/>
        <w:t xml:space="preserve">     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skyBlue</w:t>
      </w:r>
      <w:proofErr w:type="spellEnd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 </w:t>
      </w:r>
      <w:r w:rsidRPr="0027084C">
        <w:rPr>
          <w:rFonts w:ascii="Monaco" w:hAnsi="Monaco"/>
          <w:b/>
          <w:bCs/>
          <w:highlight w:val="lightGray"/>
          <w:lang w:val="en-US"/>
        </w:rPr>
        <w:t>= ((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b/>
          <w:bCs/>
          <w:highlight w:val="lightGray"/>
          <w:lang w:val="en-US"/>
        </w:rPr>
        <w:t xml:space="preserve">&lt; 0) ? 245 + 2 * (1 - value) * </w:t>
      </w:r>
      <w:proofErr w:type="gramStart"/>
      <w:r w:rsidRPr="0027084C">
        <w:rPr>
          <w:rFonts w:ascii="Monaco" w:hAnsi="Monaco"/>
          <w:b/>
          <w:bCs/>
          <w:highlight w:val="lightGray"/>
          <w:lang w:val="en-US"/>
        </w:rPr>
        <w:t>3 :</w:t>
      </w:r>
      <w:proofErr w:type="gramEnd"/>
      <w:r w:rsidRPr="0027084C">
        <w:rPr>
          <w:rFonts w:ascii="Monaco" w:hAnsi="Monaco"/>
          <w:b/>
          <w:bCs/>
          <w:highlight w:val="lightGray"/>
          <w:lang w:val="en-US"/>
        </w:rPr>
        <w:t xml:space="preserve"> 245 + 2 * value * 3) / 255;</w:t>
      </w:r>
      <w:r w:rsidRPr="0027084C">
        <w:rPr>
          <w:rFonts w:ascii="Monaco" w:hAnsi="Monaco"/>
          <w:highlight w:val="lightGray"/>
          <w:lang w:val="en-US"/>
        </w:rPr>
        <w:br/>
      </w:r>
      <w:r w:rsidRPr="0027084C">
        <w:rPr>
          <w:rFonts w:ascii="Monaco" w:hAnsi="Monaco"/>
          <w:b/>
          <w:bCs/>
          <w:highlight w:val="lightGray"/>
          <w:lang w:val="en-US"/>
        </w:rPr>
        <w:t>}</w:t>
      </w:r>
    </w:p>
    <w:p w14:paraId="4B78BC7D" w14:textId="669F6ED5" w:rsidR="0070432A" w:rsidRPr="0027084C" w:rsidRDefault="0070432A" w:rsidP="0027084C">
      <w:pPr>
        <w:rPr>
          <w:lang w:val="en-US"/>
        </w:rPr>
      </w:pPr>
    </w:p>
    <w:p w14:paraId="45744E44" w14:textId="77777777" w:rsidR="00626CBE" w:rsidRPr="0070432A" w:rsidRDefault="00626CBE" w:rsidP="0070432A">
      <w:pPr>
        <w:pStyle w:val="Paragrafoelenco"/>
        <w:rPr>
          <w:lang w:val="en-US"/>
        </w:rPr>
      </w:pPr>
    </w:p>
    <w:p w14:paraId="36D0DA14" w14:textId="4382536D" w:rsidR="0070432A" w:rsidRDefault="0070432A" w:rsidP="0090266F">
      <w:pPr>
        <w:pStyle w:val="Paragrafoelenco"/>
        <w:numPr>
          <w:ilvl w:val="0"/>
          <w:numId w:val="20"/>
        </w:numPr>
        <w:rPr>
          <w:b/>
          <w:bCs/>
          <w:lang w:val="en-US"/>
        </w:rPr>
      </w:pPr>
      <w:proofErr w:type="spellStart"/>
      <w:r w:rsidRPr="0090266F">
        <w:rPr>
          <w:b/>
          <w:bCs/>
          <w:lang w:val="en-US"/>
        </w:rPr>
        <w:t>Codice</w:t>
      </w:r>
      <w:proofErr w:type="spellEnd"/>
      <w:r w:rsidRPr="0090266F">
        <w:rPr>
          <w:b/>
          <w:bCs/>
          <w:lang w:val="en-US"/>
        </w:rPr>
        <w:t xml:space="preserve"> per </w:t>
      </w:r>
      <w:proofErr w:type="spellStart"/>
      <w:r w:rsidRPr="0090266F">
        <w:rPr>
          <w:b/>
          <w:bCs/>
          <w:lang w:val="en-US"/>
        </w:rPr>
        <w:t>movimento</w:t>
      </w:r>
      <w:proofErr w:type="spellEnd"/>
      <w:r w:rsidRPr="0090266F">
        <w:rPr>
          <w:b/>
          <w:bCs/>
          <w:lang w:val="en-US"/>
        </w:rPr>
        <w:t xml:space="preserve"> sole</w:t>
      </w:r>
    </w:p>
    <w:p w14:paraId="79C75024" w14:textId="075D9417" w:rsidR="0090266F" w:rsidRPr="0090266F" w:rsidRDefault="0090266F" w:rsidP="0090266F">
      <w:pPr>
        <w:spacing w:after="0"/>
        <w:ind w:left="720" w:firstLine="360"/>
      </w:pPr>
      <w:r w:rsidRPr="0090266F">
        <w:t>Angle == 0 -&gt; posizione del sole centrale</w:t>
      </w:r>
      <w:r w:rsidR="0027084C">
        <w:t xml:space="preserve"> (mezzogiorno)</w:t>
      </w:r>
    </w:p>
    <w:p w14:paraId="46EA8E9A" w14:textId="2B08427C" w:rsidR="0090266F" w:rsidRPr="0090266F" w:rsidRDefault="0090266F" w:rsidP="0090266F">
      <w:pPr>
        <w:spacing w:after="0"/>
        <w:ind w:left="720" w:firstLine="360"/>
      </w:pPr>
      <w:r w:rsidRPr="0090266F">
        <w:t>Angle == -55 -&gt; posizione del sole a d</w:t>
      </w:r>
      <w:r w:rsidR="0027084C">
        <w:t>estra</w:t>
      </w:r>
      <w:r w:rsidRPr="0090266F">
        <w:t xml:space="preserve"> (tramonto)</w:t>
      </w:r>
    </w:p>
    <w:p w14:paraId="470A232F" w14:textId="5B35F5F6" w:rsidR="0090266F" w:rsidRPr="0090266F" w:rsidRDefault="0090266F" w:rsidP="0090266F">
      <w:pPr>
        <w:spacing w:after="0"/>
        <w:ind w:left="720" w:firstLine="360"/>
      </w:pPr>
      <w:r w:rsidRPr="0090266F">
        <w:t>Angle == 55 -&gt; posizione del sole a s</w:t>
      </w:r>
      <w:r w:rsidR="0027084C">
        <w:t>inistra</w:t>
      </w:r>
      <w:r w:rsidRPr="0090266F">
        <w:t xml:space="preserve"> (alba)</w:t>
      </w:r>
    </w:p>
    <w:p w14:paraId="7C946177" w14:textId="77777777" w:rsidR="0027084C" w:rsidRPr="0027084C" w:rsidRDefault="0027084C" w:rsidP="0027084C">
      <w:pPr>
        <w:ind w:left="1440"/>
        <w:rPr>
          <w:rFonts w:ascii="Monaco" w:hAnsi="Monaco"/>
          <w:highlight w:val="lightGray"/>
          <w:lang w:val="en-US"/>
        </w:rPr>
      </w:pPr>
      <w:r w:rsidRPr="0027084C">
        <w:rPr>
          <w:rFonts w:ascii="Monaco" w:hAnsi="Monaco"/>
          <w:highlight w:val="lightGray"/>
          <w:lang w:val="en-US"/>
        </w:rPr>
        <w:t xml:space="preserve">if </w:t>
      </w:r>
      <w:proofErr w:type="gramStart"/>
      <w:r w:rsidRPr="0027084C">
        <w:rPr>
          <w:rFonts w:ascii="Monaco" w:hAnsi="Monaco"/>
          <w:highlight w:val="lightGray"/>
          <w:lang w:val="en-US"/>
        </w:rPr>
        <w:t>(!</w:t>
      </w:r>
      <w:proofErr w:type="spellStart"/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>sunStopped</w:t>
      </w:r>
      <w:proofErr w:type="spellEnd"/>
      <w:proofErr w:type="gramEnd"/>
      <w:r w:rsidRPr="0027084C">
        <w:rPr>
          <w:rFonts w:ascii="Monaco" w:hAnsi="Monaco"/>
          <w:highlight w:val="lightGray"/>
          <w:lang w:val="en-US"/>
        </w:rPr>
        <w:t>){</w:t>
      </w:r>
      <w:r w:rsidRPr="0027084C">
        <w:rPr>
          <w:rFonts w:ascii="Monaco" w:hAnsi="Monaco"/>
          <w:highlight w:val="lightGray"/>
          <w:lang w:val="en-US"/>
        </w:rPr>
        <w:br/>
        <w:t xml:space="preserve">    if (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highlight w:val="lightGray"/>
          <w:lang w:val="en-US"/>
        </w:rPr>
        <w:t>=== -55) {</w:t>
      </w:r>
      <w:r w:rsidRPr="0027084C">
        <w:rPr>
          <w:rFonts w:ascii="Monaco" w:hAnsi="Monaco"/>
          <w:highlight w:val="lightGray"/>
          <w:lang w:val="en-US"/>
        </w:rPr>
        <w:br/>
        <w:t xml:space="preserve">        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highlight w:val="lightGray"/>
          <w:lang w:val="en-US"/>
        </w:rPr>
        <w:t>= 55;</w:t>
      </w:r>
      <w:r w:rsidRPr="0027084C">
        <w:rPr>
          <w:rFonts w:ascii="Monaco" w:hAnsi="Monaco"/>
          <w:highlight w:val="lightGray"/>
          <w:lang w:val="en-US"/>
        </w:rPr>
        <w:br/>
        <w:t xml:space="preserve">    } else {</w:t>
      </w:r>
      <w:r w:rsidRPr="0027084C">
        <w:rPr>
          <w:rFonts w:ascii="Monaco" w:hAnsi="Monaco"/>
          <w:highlight w:val="lightGray"/>
          <w:lang w:val="en-US"/>
        </w:rPr>
        <w:br/>
        <w:t xml:space="preserve">        </w:t>
      </w:r>
      <w:r w:rsidRPr="0027084C">
        <w:rPr>
          <w:rFonts w:ascii="Monaco" w:hAnsi="Monaco"/>
          <w:b/>
          <w:bCs/>
          <w:i/>
          <w:iCs/>
          <w:highlight w:val="lightGray"/>
          <w:lang w:val="en-US"/>
        </w:rPr>
        <w:t xml:space="preserve">angle </w:t>
      </w:r>
      <w:r w:rsidRPr="0027084C">
        <w:rPr>
          <w:rFonts w:ascii="Monaco" w:hAnsi="Monaco"/>
          <w:highlight w:val="lightGray"/>
          <w:lang w:val="en-US"/>
        </w:rPr>
        <w:t>-= 0.5;</w:t>
      </w:r>
      <w:r w:rsidRPr="0027084C">
        <w:rPr>
          <w:rFonts w:ascii="Monaco" w:hAnsi="Monaco"/>
          <w:highlight w:val="lightGray"/>
          <w:lang w:val="en-US"/>
        </w:rPr>
        <w:br/>
        <w:t xml:space="preserve">    }</w:t>
      </w:r>
      <w:r w:rsidRPr="0027084C">
        <w:rPr>
          <w:rFonts w:ascii="Monaco" w:hAnsi="Monaco"/>
          <w:highlight w:val="lightGray"/>
          <w:lang w:val="en-US"/>
        </w:rPr>
        <w:br/>
        <w:t xml:space="preserve">    </w:t>
      </w:r>
      <w:proofErr w:type="spellStart"/>
      <w:r w:rsidRPr="0027084C">
        <w:rPr>
          <w:rFonts w:ascii="Monaco" w:hAnsi="Monaco"/>
          <w:highlight w:val="lightGray"/>
          <w:lang w:val="en-US"/>
        </w:rPr>
        <w:t>setObjectsColorsBySun</w:t>
      </w:r>
      <w:proofErr w:type="spellEnd"/>
      <w:r w:rsidRPr="0027084C">
        <w:rPr>
          <w:rFonts w:ascii="Monaco" w:hAnsi="Monaco"/>
          <w:highlight w:val="lightGray"/>
          <w:lang w:val="en-US"/>
        </w:rPr>
        <w:t>();</w:t>
      </w:r>
      <w:r w:rsidRPr="0027084C">
        <w:rPr>
          <w:rFonts w:ascii="Monaco" w:hAnsi="Monaco"/>
          <w:highlight w:val="lightGray"/>
          <w:lang w:val="en-US"/>
        </w:rPr>
        <w:br/>
        <w:t>}</w:t>
      </w:r>
    </w:p>
    <w:p w14:paraId="7323059E" w14:textId="77777777" w:rsidR="00626CBE" w:rsidRPr="0027084C" w:rsidRDefault="00626CBE" w:rsidP="00626CBE">
      <w:pPr>
        <w:rPr>
          <w:lang w:val="en-US"/>
        </w:rPr>
      </w:pPr>
    </w:p>
    <w:p w14:paraId="29660CDE" w14:textId="23AFD73E" w:rsidR="00626CBE" w:rsidRDefault="0090266F" w:rsidP="00626CBE">
      <w:pPr>
        <w:ind w:left="720" w:firstLine="720"/>
      </w:pPr>
      <w:r w:rsidRPr="00626CBE">
        <w:t>Il sole ruota sull’asse z, quindi ogni volta che viene disegnato vengono modificate x e y</w:t>
      </w:r>
      <w:r w:rsidR="00626CBE">
        <w:t xml:space="preserve"> </w:t>
      </w:r>
      <w:r w:rsidRPr="00626CBE">
        <w:t>in base</w:t>
      </w:r>
      <w:r w:rsidR="00626CBE" w:rsidRPr="00626CBE">
        <w:t xml:space="preserve"> al calcolo della rotazione 2D</w:t>
      </w:r>
    </w:p>
    <w:p w14:paraId="78ADB2CD" w14:textId="660D5AEC" w:rsidR="002F24C5" w:rsidRPr="00626CBE" w:rsidRDefault="00626CBE" w:rsidP="00626CBE">
      <w:pPr>
        <w:ind w:left="720" w:firstLine="720"/>
      </w:pPr>
      <w:r w:rsidRPr="00626CBE">
        <w:rPr>
          <w:noProof/>
        </w:rPr>
        <w:drawing>
          <wp:inline distT="0" distB="0" distL="0" distR="0" wp14:anchorId="55E09B37" wp14:editId="6516EF87">
            <wp:extent cx="2362200" cy="818896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744" cy="8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9D4B" w14:textId="77777777" w:rsidR="0090266F" w:rsidRPr="0090266F" w:rsidRDefault="002F24C5" w:rsidP="0090266F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 xml:space="preserve">let x = </w:t>
      </w: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0]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Math.cos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(angle)) -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[1]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Math.sin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>(angle));</w:t>
      </w:r>
    </w:p>
    <w:p w14:paraId="105261E5" w14:textId="5389BD3E" w:rsidR="0090266F" w:rsidRPr="0090266F" w:rsidRDefault="002F24C5" w:rsidP="00626CBE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 xml:space="preserve">let y = </w:t>
      </w: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0]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Math.sin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(angle)) +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[1]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Math.cos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>(angle));</w:t>
      </w:r>
    </w:p>
    <w:p w14:paraId="50AF3595" w14:textId="131B1070" w:rsidR="0070432A" w:rsidRPr="0090266F" w:rsidRDefault="002F24C5" w:rsidP="0090266F">
      <w:pPr>
        <w:pStyle w:val="Paragrafoelenco"/>
        <w:ind w:firstLine="720"/>
        <w:rPr>
          <w:rFonts w:ascii="Monaco" w:hAnsi="Monaco"/>
          <w:lang w:val="en-US"/>
        </w:rPr>
      </w:pP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light.position</w:t>
      </w:r>
      <w:proofErr w:type="spellEnd"/>
      <w:proofErr w:type="gramEnd"/>
      <w:r w:rsidRPr="0090266F">
        <w:rPr>
          <w:rFonts w:ascii="Monaco" w:hAnsi="Monaco"/>
          <w:highlight w:val="lightGray"/>
          <w:lang w:val="en-US"/>
        </w:rPr>
        <w:t xml:space="preserve"> = [x, y,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[2]];</w:t>
      </w:r>
    </w:p>
    <w:p w14:paraId="2A634D64" w14:textId="19EB6318" w:rsidR="002F24C5" w:rsidRDefault="002F24C5" w:rsidP="002F24C5">
      <w:pPr>
        <w:pStyle w:val="Paragrafoelenco"/>
        <w:rPr>
          <w:lang w:val="en-US"/>
        </w:rPr>
      </w:pPr>
    </w:p>
    <w:p w14:paraId="764541C5" w14:textId="77777777" w:rsidR="00626CBE" w:rsidRPr="002F24C5" w:rsidRDefault="00626CBE" w:rsidP="002F24C5">
      <w:pPr>
        <w:pStyle w:val="Paragrafoelenco"/>
        <w:rPr>
          <w:lang w:val="en-US"/>
        </w:rPr>
      </w:pPr>
    </w:p>
    <w:p w14:paraId="1997BFD4" w14:textId="77777777" w:rsidR="00626CBE" w:rsidRPr="00626CBE" w:rsidRDefault="0070432A" w:rsidP="00626CBE">
      <w:pPr>
        <w:pStyle w:val="Paragrafoelenco"/>
        <w:numPr>
          <w:ilvl w:val="0"/>
          <w:numId w:val="20"/>
        </w:numPr>
        <w:rPr>
          <w:rFonts w:ascii="Monaco" w:hAnsi="Monaco"/>
        </w:rPr>
      </w:pPr>
      <w:r w:rsidRPr="00626CBE">
        <w:rPr>
          <w:b/>
          <w:bCs/>
        </w:rPr>
        <w:t xml:space="preserve">Codice shader modello di </w:t>
      </w:r>
      <w:proofErr w:type="spellStart"/>
      <w:r w:rsidRPr="00626CBE">
        <w:rPr>
          <w:b/>
          <w:bCs/>
        </w:rPr>
        <w:t>Phong</w:t>
      </w:r>
      <w:proofErr w:type="spellEnd"/>
      <w:r w:rsidR="00626CBE">
        <w:rPr>
          <w:b/>
          <w:bCs/>
        </w:rPr>
        <w:t xml:space="preserve"> (senza riflessione speculare)</w:t>
      </w:r>
    </w:p>
    <w:p w14:paraId="07CCEA3B" w14:textId="30BB3973" w:rsidR="002F24C5" w:rsidRPr="005032A9" w:rsidRDefault="002F24C5" w:rsidP="00626CBE">
      <w:pPr>
        <w:spacing w:after="0"/>
        <w:ind w:left="1440"/>
        <w:rPr>
          <w:rFonts w:ascii="Monaco" w:hAnsi="Monaco"/>
          <w:highlight w:val="lightGray"/>
          <w:lang w:val="en-US"/>
        </w:rPr>
      </w:pPr>
      <w:r w:rsidRPr="005032A9">
        <w:rPr>
          <w:rFonts w:ascii="Monaco" w:hAnsi="Monaco"/>
          <w:highlight w:val="lightGray"/>
          <w:lang w:val="en-US"/>
        </w:rPr>
        <w:t>vec3 N = normal;</w:t>
      </w:r>
      <w:r w:rsidRPr="005032A9">
        <w:rPr>
          <w:rFonts w:ascii="Monaco" w:hAnsi="Monaco"/>
          <w:highlight w:val="lightGray"/>
          <w:lang w:val="en-US"/>
        </w:rPr>
        <w:br/>
        <w:t xml:space="preserve">vec3 L = </w:t>
      </w:r>
      <w:proofErr w:type="gramStart"/>
      <w:r w:rsidRPr="005032A9">
        <w:rPr>
          <w:rFonts w:ascii="Monaco" w:hAnsi="Monaco"/>
          <w:highlight w:val="lightGray"/>
          <w:lang w:val="en-US"/>
        </w:rPr>
        <w:t>normalize(</w:t>
      </w:r>
      <w:proofErr w:type="spellStart"/>
      <w:proofErr w:type="gramEnd"/>
      <w:r w:rsidRPr="005032A9">
        <w:rPr>
          <w:rFonts w:ascii="Monaco" w:hAnsi="Monaco"/>
          <w:highlight w:val="lightGray"/>
          <w:lang w:val="en-US"/>
        </w:rPr>
        <w:t>u_lightPosition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 - </w:t>
      </w:r>
      <w:proofErr w:type="spellStart"/>
      <w:r w:rsidRPr="005032A9">
        <w:rPr>
          <w:rFonts w:ascii="Monaco" w:hAnsi="Monaco"/>
          <w:highlight w:val="lightGray"/>
          <w:lang w:val="en-US"/>
        </w:rPr>
        <w:t>vertPos</w:t>
      </w:r>
      <w:proofErr w:type="spellEnd"/>
      <w:r w:rsidRPr="005032A9">
        <w:rPr>
          <w:rFonts w:ascii="Monaco" w:hAnsi="Monaco"/>
          <w:highlight w:val="lightGray"/>
          <w:lang w:val="en-US"/>
        </w:rPr>
        <w:t>);</w:t>
      </w:r>
      <w:r w:rsidRPr="005032A9">
        <w:rPr>
          <w:rFonts w:ascii="Monaco" w:hAnsi="Monaco"/>
          <w:highlight w:val="lightGray"/>
          <w:lang w:val="en-US"/>
        </w:rPr>
        <w:br/>
        <w:t xml:space="preserve">float </w:t>
      </w:r>
      <w:proofErr w:type="spellStart"/>
      <w:r w:rsidRPr="005032A9">
        <w:rPr>
          <w:rFonts w:ascii="Monaco" w:hAnsi="Monaco"/>
          <w:highlight w:val="lightGray"/>
          <w:lang w:val="en-US"/>
        </w:rPr>
        <w:t>lambertian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 = max(dot(N,L), 0.0);</w:t>
      </w:r>
    </w:p>
    <w:p w14:paraId="56DC130E" w14:textId="16098F58" w:rsidR="002F24C5" w:rsidRPr="00F96E03" w:rsidRDefault="002F24C5" w:rsidP="00626CBE">
      <w:pPr>
        <w:pStyle w:val="Paragrafoelenco"/>
        <w:spacing w:after="0"/>
        <w:ind w:left="1440"/>
        <w:rPr>
          <w:rFonts w:ascii="Monaco" w:hAnsi="Monaco"/>
          <w:lang w:val="en-US"/>
        </w:rPr>
      </w:pPr>
      <w:proofErr w:type="spellStart"/>
      <w:r w:rsidRPr="005032A9">
        <w:rPr>
          <w:rFonts w:ascii="Monaco" w:hAnsi="Monaco"/>
          <w:highlight w:val="lightGray"/>
          <w:lang w:val="en-US"/>
        </w:rPr>
        <w:t>gl_FragColor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 = vec4(</w:t>
      </w:r>
      <w:proofErr w:type="spellStart"/>
      <w:r w:rsidRPr="005032A9">
        <w:rPr>
          <w:rFonts w:ascii="Monaco" w:hAnsi="Monaco"/>
          <w:highlight w:val="lightGray"/>
          <w:lang w:val="en-US"/>
        </w:rPr>
        <w:t>effectiveDiffuse.rgb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 * </w:t>
      </w:r>
      <w:proofErr w:type="spellStart"/>
      <w:r w:rsidRPr="005032A9">
        <w:rPr>
          <w:rFonts w:ascii="Monaco" w:hAnsi="Monaco"/>
          <w:highlight w:val="lightGray"/>
          <w:lang w:val="en-US"/>
        </w:rPr>
        <w:t>lambertian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 * light * </w:t>
      </w:r>
      <w:proofErr w:type="spellStart"/>
      <w:r w:rsidRPr="005032A9">
        <w:rPr>
          <w:rFonts w:ascii="Monaco" w:hAnsi="Monaco"/>
          <w:highlight w:val="lightGray"/>
          <w:lang w:val="en-US"/>
        </w:rPr>
        <w:t>shadowLight</w:t>
      </w:r>
      <w:proofErr w:type="spellEnd"/>
      <w:r w:rsidRPr="005032A9">
        <w:rPr>
          <w:rFonts w:ascii="Monaco" w:hAnsi="Monaco"/>
          <w:highlight w:val="lightGray"/>
          <w:lang w:val="en-US"/>
        </w:rPr>
        <w:t xml:space="preserve">, </w:t>
      </w:r>
      <w:proofErr w:type="spellStart"/>
      <w:r w:rsidRPr="005032A9">
        <w:rPr>
          <w:rFonts w:ascii="Monaco" w:hAnsi="Monaco"/>
          <w:highlight w:val="lightGray"/>
          <w:lang w:val="en-US"/>
        </w:rPr>
        <w:t>effectiveOpacity</w:t>
      </w:r>
      <w:proofErr w:type="spellEnd"/>
      <w:proofErr w:type="gramStart"/>
      <w:r w:rsidRPr="005032A9">
        <w:rPr>
          <w:rFonts w:ascii="Monaco" w:hAnsi="Monaco"/>
          <w:highlight w:val="lightGray"/>
          <w:lang w:val="en-US"/>
        </w:rPr>
        <w:t>);</w:t>
      </w:r>
      <w:proofErr w:type="gramEnd"/>
    </w:p>
    <w:p w14:paraId="209F17FA" w14:textId="77777777" w:rsidR="002F24C5" w:rsidRPr="002F24C5" w:rsidRDefault="002F24C5" w:rsidP="00626CBE">
      <w:pPr>
        <w:pStyle w:val="Paragrafoelenco"/>
        <w:spacing w:after="0"/>
        <w:rPr>
          <w:lang w:val="en-US"/>
        </w:rPr>
      </w:pPr>
    </w:p>
    <w:p w14:paraId="13DB53CE" w14:textId="1C70CD87" w:rsidR="00AE1212" w:rsidRPr="002F24C5" w:rsidRDefault="00AE1212" w:rsidP="00AE1212">
      <w:pPr>
        <w:ind w:left="360"/>
        <w:rPr>
          <w:lang w:val="en-US"/>
        </w:rPr>
      </w:pPr>
    </w:p>
    <w:p w14:paraId="4AAEB13F" w14:textId="256B5169" w:rsidR="005F457E" w:rsidRDefault="005F457E" w:rsidP="005F457E">
      <w:pPr>
        <w:pStyle w:val="Titolo1"/>
      </w:pPr>
      <w:r>
        <w:t>riferimenti</w:t>
      </w:r>
    </w:p>
    <w:p w14:paraId="64E9C0DF" w14:textId="6F61E5D1" w:rsidR="005F457E" w:rsidRPr="00C22506" w:rsidRDefault="00000000" w:rsidP="005F457E">
      <w:pPr>
        <w:pStyle w:val="Paragrafoelenco"/>
        <w:numPr>
          <w:ilvl w:val="0"/>
          <w:numId w:val="19"/>
        </w:numPr>
      </w:pPr>
      <w:hyperlink r:id="rId20" w:history="1">
        <w:proofErr w:type="spellStart"/>
        <w:r w:rsidR="00C22506" w:rsidRPr="00C22506">
          <w:rPr>
            <w:rStyle w:val="Collegamentoipertestuale"/>
          </w:rPr>
          <w:t>Learn</w:t>
        </w:r>
        <w:proofErr w:type="spellEnd"/>
        <w:r w:rsidR="00C22506" w:rsidRPr="00C22506">
          <w:rPr>
            <w:rStyle w:val="Collegamentoipertestuale"/>
          </w:rPr>
          <w:t xml:space="preserve"> </w:t>
        </w:r>
        <w:proofErr w:type="spellStart"/>
        <w:r w:rsidR="00C22506" w:rsidRPr="00C22506">
          <w:rPr>
            <w:rStyle w:val="Collegamentoipertestuale"/>
          </w:rPr>
          <w:t>WebGl</w:t>
        </w:r>
        <w:proofErr w:type="spellEnd"/>
      </w:hyperlink>
      <w:r w:rsidR="00C22506" w:rsidRPr="00C22506">
        <w:t xml:space="preserve"> (riferimenti alla creazione ed all’utilizzo della camera)</w:t>
      </w:r>
    </w:p>
    <w:p w14:paraId="22D118BC" w14:textId="162AEBA4" w:rsidR="005F457E" w:rsidRPr="00C22506" w:rsidRDefault="00000000" w:rsidP="00C22506">
      <w:pPr>
        <w:pStyle w:val="Paragrafoelenco"/>
        <w:numPr>
          <w:ilvl w:val="0"/>
          <w:numId w:val="19"/>
        </w:numPr>
      </w:pPr>
      <w:hyperlink r:id="rId21" w:history="1">
        <w:proofErr w:type="spellStart"/>
        <w:r w:rsidR="005F457E" w:rsidRPr="005F457E">
          <w:rPr>
            <w:rStyle w:val="Collegamentoipertestuale"/>
          </w:rPr>
          <w:t>WebGl</w:t>
        </w:r>
        <w:proofErr w:type="spellEnd"/>
        <w:r w:rsidR="005F457E" w:rsidRPr="005F457E">
          <w:rPr>
            <w:rStyle w:val="Collegamentoipertestuale"/>
          </w:rPr>
          <w:t xml:space="preserve"> Fundamentals</w:t>
        </w:r>
      </w:hyperlink>
      <w:r w:rsidR="005F457E" w:rsidRPr="005F457E">
        <w:t>:</w:t>
      </w:r>
      <w:r w:rsidR="00C22506" w:rsidRPr="00C22506">
        <w:t xml:space="preserve"> (c</w:t>
      </w:r>
      <w:r w:rsidR="005F457E" w:rsidRPr="005F457E">
        <w:t>amera</w:t>
      </w:r>
      <w:r w:rsidR="00C22506" w:rsidRPr="00C22506">
        <w:t xml:space="preserve">, caricamento </w:t>
      </w:r>
      <w:r w:rsidR="00C22506">
        <w:t xml:space="preserve">mesh </w:t>
      </w:r>
      <w:proofErr w:type="spellStart"/>
      <w:r w:rsidR="00C22506">
        <w:t>obj</w:t>
      </w:r>
      <w:proofErr w:type="spellEnd"/>
      <w:r w:rsidR="00C22506">
        <w:t>, ombre)</w:t>
      </w:r>
    </w:p>
    <w:sectPr w:rsidR="005F457E" w:rsidRPr="00C22506">
      <w:footerReference w:type="default" r:id="rId22"/>
      <w:pgSz w:w="11907" w:h="16839" w:code="9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A00FE" w14:textId="77777777" w:rsidR="008B554E" w:rsidRDefault="008B554E">
      <w:pPr>
        <w:spacing w:after="0" w:line="240" w:lineRule="auto"/>
      </w:pPr>
      <w:r>
        <w:separator/>
      </w:r>
    </w:p>
  </w:endnote>
  <w:endnote w:type="continuationSeparator" w:id="0">
    <w:p w14:paraId="51EA859D" w14:textId="77777777" w:rsidR="008B554E" w:rsidRDefault="008B55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9BB853" w14:textId="77777777" w:rsidR="002D0FBB" w:rsidRDefault="005B0098">
        <w:pPr>
          <w:pStyle w:val="Pidipa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4996F" w14:textId="77777777" w:rsidR="008B554E" w:rsidRDefault="008B554E">
      <w:pPr>
        <w:spacing w:after="0" w:line="240" w:lineRule="auto"/>
      </w:pPr>
      <w:r>
        <w:separator/>
      </w:r>
    </w:p>
  </w:footnote>
  <w:footnote w:type="continuationSeparator" w:id="0">
    <w:p w14:paraId="6CF97467" w14:textId="77777777" w:rsidR="008B554E" w:rsidRDefault="008B55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A33C17"/>
    <w:multiLevelType w:val="hybridMultilevel"/>
    <w:tmpl w:val="222E92C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1DF27666"/>
    <w:multiLevelType w:val="hybridMultilevel"/>
    <w:tmpl w:val="572800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C296883"/>
    <w:multiLevelType w:val="hybridMultilevel"/>
    <w:tmpl w:val="C720B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FD73FF"/>
    <w:multiLevelType w:val="hybridMultilevel"/>
    <w:tmpl w:val="9E72E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61309"/>
    <w:multiLevelType w:val="hybridMultilevel"/>
    <w:tmpl w:val="F056B0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F52681"/>
    <w:multiLevelType w:val="hybridMultilevel"/>
    <w:tmpl w:val="3EC0C584"/>
    <w:lvl w:ilvl="0" w:tplc="9EAA45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186EDA"/>
    <w:multiLevelType w:val="hybridMultilevel"/>
    <w:tmpl w:val="DD965E8E"/>
    <w:lvl w:ilvl="0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9FA4243"/>
    <w:multiLevelType w:val="hybridMultilevel"/>
    <w:tmpl w:val="9D460022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211F9E"/>
    <w:multiLevelType w:val="hybridMultilevel"/>
    <w:tmpl w:val="75605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AD4E7D"/>
    <w:multiLevelType w:val="hybridMultilevel"/>
    <w:tmpl w:val="D5A0D62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830562"/>
    <w:multiLevelType w:val="hybridMultilevel"/>
    <w:tmpl w:val="BDACE17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0926BF"/>
    <w:multiLevelType w:val="hybridMultilevel"/>
    <w:tmpl w:val="3CF013CC"/>
    <w:lvl w:ilvl="0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E96195F"/>
    <w:multiLevelType w:val="hybridMultilevel"/>
    <w:tmpl w:val="F03AAA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986653">
    <w:abstractNumId w:val="9"/>
  </w:num>
  <w:num w:numId="2" w16cid:durableId="54403174">
    <w:abstractNumId w:val="7"/>
  </w:num>
  <w:num w:numId="3" w16cid:durableId="1334525464">
    <w:abstractNumId w:val="6"/>
  </w:num>
  <w:num w:numId="4" w16cid:durableId="1461150807">
    <w:abstractNumId w:val="5"/>
  </w:num>
  <w:num w:numId="5" w16cid:durableId="165244167">
    <w:abstractNumId w:val="4"/>
  </w:num>
  <w:num w:numId="6" w16cid:durableId="1963344585">
    <w:abstractNumId w:val="8"/>
  </w:num>
  <w:num w:numId="7" w16cid:durableId="873075263">
    <w:abstractNumId w:val="3"/>
  </w:num>
  <w:num w:numId="8" w16cid:durableId="193542039">
    <w:abstractNumId w:val="2"/>
  </w:num>
  <w:num w:numId="9" w16cid:durableId="3673321">
    <w:abstractNumId w:val="1"/>
  </w:num>
  <w:num w:numId="10" w16cid:durableId="1341084947">
    <w:abstractNumId w:val="0"/>
  </w:num>
  <w:num w:numId="11" w16cid:durableId="65567225">
    <w:abstractNumId w:val="10"/>
  </w:num>
  <w:num w:numId="12" w16cid:durableId="1884097598">
    <w:abstractNumId w:val="20"/>
  </w:num>
  <w:num w:numId="13" w16cid:durableId="1445424543">
    <w:abstractNumId w:val="12"/>
  </w:num>
  <w:num w:numId="14" w16cid:durableId="489516277">
    <w:abstractNumId w:val="18"/>
  </w:num>
  <w:num w:numId="15" w16cid:durableId="1520314297">
    <w:abstractNumId w:val="15"/>
  </w:num>
  <w:num w:numId="16" w16cid:durableId="518470537">
    <w:abstractNumId w:val="14"/>
  </w:num>
  <w:num w:numId="17" w16cid:durableId="1893689490">
    <w:abstractNumId w:val="22"/>
  </w:num>
  <w:num w:numId="18" w16cid:durableId="170416538">
    <w:abstractNumId w:val="13"/>
  </w:num>
  <w:num w:numId="19" w16cid:durableId="1304506506">
    <w:abstractNumId w:val="17"/>
  </w:num>
  <w:num w:numId="20" w16cid:durableId="1238589830">
    <w:abstractNumId w:val="11"/>
  </w:num>
  <w:num w:numId="21" w16cid:durableId="1502231784">
    <w:abstractNumId w:val="19"/>
  </w:num>
  <w:num w:numId="22" w16cid:durableId="1803377921">
    <w:abstractNumId w:val="16"/>
  </w:num>
  <w:num w:numId="23" w16cid:durableId="55400754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EE"/>
    <w:rsid w:val="000511EC"/>
    <w:rsid w:val="000C08C0"/>
    <w:rsid w:val="001E122A"/>
    <w:rsid w:val="0027084C"/>
    <w:rsid w:val="002D0FBB"/>
    <w:rsid w:val="002F24C5"/>
    <w:rsid w:val="0031433B"/>
    <w:rsid w:val="003407B4"/>
    <w:rsid w:val="00362221"/>
    <w:rsid w:val="003C4AD5"/>
    <w:rsid w:val="00423CDC"/>
    <w:rsid w:val="004A3106"/>
    <w:rsid w:val="005032A9"/>
    <w:rsid w:val="005B0098"/>
    <w:rsid w:val="005F457E"/>
    <w:rsid w:val="00610C60"/>
    <w:rsid w:val="00626CBE"/>
    <w:rsid w:val="0066785D"/>
    <w:rsid w:val="006B0D2E"/>
    <w:rsid w:val="0070432A"/>
    <w:rsid w:val="007250A3"/>
    <w:rsid w:val="00774E37"/>
    <w:rsid w:val="00797BBF"/>
    <w:rsid w:val="008B554E"/>
    <w:rsid w:val="008D0E0C"/>
    <w:rsid w:val="008F7F95"/>
    <w:rsid w:val="0090266F"/>
    <w:rsid w:val="00951122"/>
    <w:rsid w:val="009530FE"/>
    <w:rsid w:val="00965091"/>
    <w:rsid w:val="009E487B"/>
    <w:rsid w:val="009F5A1C"/>
    <w:rsid w:val="00A02444"/>
    <w:rsid w:val="00A17834"/>
    <w:rsid w:val="00A32B3A"/>
    <w:rsid w:val="00A33DE0"/>
    <w:rsid w:val="00A60EB2"/>
    <w:rsid w:val="00AD18E6"/>
    <w:rsid w:val="00AE1212"/>
    <w:rsid w:val="00AE33F6"/>
    <w:rsid w:val="00AE4C17"/>
    <w:rsid w:val="00B7562D"/>
    <w:rsid w:val="00BF43F6"/>
    <w:rsid w:val="00C047BC"/>
    <w:rsid w:val="00C22506"/>
    <w:rsid w:val="00D100A9"/>
    <w:rsid w:val="00D36374"/>
    <w:rsid w:val="00D66838"/>
    <w:rsid w:val="00DD7DF5"/>
    <w:rsid w:val="00E41DEE"/>
    <w:rsid w:val="00E50871"/>
    <w:rsid w:val="00F253E7"/>
    <w:rsid w:val="00F6061D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2F9E5"/>
  <w15:chartTrackingRefBased/>
  <w15:docId w15:val="{16AAC1EF-A951-944D-B564-74DCD82A4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it-IT" w:eastAsia="ja-JP" w:bidi="it-IT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B0098"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itolodellibro">
    <w:name w:val="Book Title"/>
    <w:basedOn w:val="Carpredefinitoparagrafo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</w:rPr>
  </w:style>
  <w:style w:type="paragraph" w:styleId="Titolo">
    <w:name w:val="Title"/>
    <w:basedOn w:val="Normale"/>
    <w:link w:val="TitoloCarattere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ottotitolo">
    <w:name w:val="Subtitle"/>
    <w:basedOn w:val="Normale"/>
    <w:link w:val="SottotitoloCarattere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ottotitoloCarattere">
    <w:name w:val="Sottotitolo Carattere"/>
    <w:basedOn w:val="Carpredefinitoparagrafo"/>
    <w:link w:val="Sottotitolo"/>
    <w:uiPriority w:val="2"/>
    <w:rPr>
      <w:rFonts w:eastAsiaTheme="minorEastAsia"/>
      <w:i/>
      <w:sz w:val="48"/>
    </w:rPr>
  </w:style>
  <w:style w:type="paragraph" w:styleId="Data">
    <w:name w:val="Date"/>
    <w:basedOn w:val="Normale"/>
    <w:next w:val="Titolo1"/>
    <w:link w:val="DataCarattere"/>
    <w:uiPriority w:val="3"/>
    <w:qFormat/>
    <w:pPr>
      <w:spacing w:before="480" w:after="60" w:line="240" w:lineRule="auto"/>
    </w:pPr>
    <w:rPr>
      <w:sz w:val="32"/>
    </w:rPr>
  </w:style>
  <w:style w:type="character" w:customStyle="1" w:styleId="DataCarattere">
    <w:name w:val="Data Carattere"/>
    <w:basedOn w:val="Carpredefinitoparagrafo"/>
    <w:link w:val="Data"/>
    <w:uiPriority w:val="3"/>
    <w:rPr>
      <w:sz w:val="32"/>
    </w:rPr>
  </w:style>
  <w:style w:type="paragraph" w:styleId="Pidipagina">
    <w:name w:val="footer"/>
    <w:basedOn w:val="Normale"/>
    <w:link w:val="PidipaginaCarattere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Pr>
      <w:b/>
      <w:sz w:val="36"/>
    </w:rPr>
  </w:style>
  <w:style w:type="table" w:styleId="Grigliatabella">
    <w:name w:val="Table Grid"/>
    <w:basedOn w:val="Tabellanorma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nfasicorsivo">
    <w:name w:val="Emphasis"/>
    <w:basedOn w:val="Carpredefinitoparagrafo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Enfasiintensa">
    <w:name w:val="Intense Emphasis"/>
    <w:basedOn w:val="Carpredefinitoparagrafo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sz w:val="36"/>
    </w:rPr>
  </w:style>
  <w:style w:type="character" w:styleId="Testosegnaposto">
    <w:name w:val="Placeholder Text"/>
    <w:basedOn w:val="Carpredefinitoparagrafo"/>
    <w:uiPriority w:val="99"/>
    <w:semiHidden/>
    <w:rPr>
      <w:color w:val="808080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Cs/>
      <w:sz w:val="36"/>
    </w:rPr>
  </w:style>
  <w:style w:type="character" w:styleId="Enfasigrassetto">
    <w:name w:val="Strong"/>
    <w:basedOn w:val="Carpredefinitoparagrafo"/>
    <w:uiPriority w:val="22"/>
    <w:semiHidden/>
    <w:unhideWhenUsed/>
    <w:qFormat/>
    <w:rPr>
      <w:b/>
      <w:bCs/>
      <w:color w:val="3A3A3A" w:themeColor="text2"/>
    </w:r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3A3A3A" w:themeColor="text2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paragraph" w:styleId="Paragrafoelenco">
    <w:name w:val="List Paragraph"/>
    <w:basedOn w:val="Normale"/>
    <w:uiPriority w:val="34"/>
    <w:unhideWhenUsed/>
    <w:qFormat/>
    <w:rsid w:val="00BF43F6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22506"/>
    <w:rPr>
      <w:color w:val="36A3B8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2250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22506"/>
    <w:rPr>
      <w:color w:val="805273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AE4C17"/>
    <w:rPr>
      <w:rFonts w:ascii="Times New Roman" w:hAnsi="Times New Roman" w:cs="Times New Roman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E4C17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E4C17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5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25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8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8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18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40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7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6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ebglfundamentals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hyperlink" Target="http://learnwebgl.brown37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ancaraimondi/Library/Containers/com.microsoft.Word/Data/Library/Application%20Support/Microsoft/Office/16.0/DTS/it-IT%7b48F00A18-4C30-014E-81E1-3BED63C2C869%7d/%7b18820483-15E7-2042-9814-6899BF74CC60%7dtf10002077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F5228B-DFF1-AD42-88FF-15DEBC327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{18820483-15E7-2042-9814-6899BF74CC60}tf10002077.dotx</Template>
  <TotalTime>268</TotalTime>
  <Pages>1</Pages>
  <Words>1038</Words>
  <Characters>5918</Characters>
  <Application>Microsoft Office Word</Application>
  <DocSecurity>0</DocSecurity>
  <Lines>49</Lines>
  <Paragraphs>13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Raimondi - bianca.raimondi2@studio.unibo.it</dc:creator>
  <cp:keywords/>
  <dc:description/>
  <cp:lastModifiedBy>Bianca Raimondi - bianca.raimondi2@studio.unibo.it</cp:lastModifiedBy>
  <cp:revision>12</cp:revision>
  <dcterms:created xsi:type="dcterms:W3CDTF">2022-11-03T13:23:00Z</dcterms:created>
  <dcterms:modified xsi:type="dcterms:W3CDTF">2023-01-05T17:06:00Z</dcterms:modified>
</cp:coreProperties>
</file>